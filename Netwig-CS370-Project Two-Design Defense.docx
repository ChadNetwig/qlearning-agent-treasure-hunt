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98EE" w14:textId="77777777" w:rsidR="00987FF8" w:rsidRDefault="00987FF8" w:rsidP="00987FF8">
      <w:pPr>
        <w:pStyle w:val="NoSpacing"/>
      </w:pPr>
      <w:r>
        <w:t>Chad Netwig</w:t>
      </w:r>
    </w:p>
    <w:p w14:paraId="0B9AE82D" w14:textId="434F28DF" w:rsidR="00987FF8" w:rsidRDefault="00987FF8" w:rsidP="00987FF8">
      <w:pPr>
        <w:pStyle w:val="NoSpacing"/>
      </w:pPr>
      <w:r>
        <w:t xml:space="preserve">Professor </w:t>
      </w:r>
      <w:r w:rsidR="00D206F4" w:rsidRPr="00D206F4">
        <w:t>Susalla</w:t>
      </w:r>
    </w:p>
    <w:p w14:paraId="1A6FCA10" w14:textId="448F12CE" w:rsidR="00A958FF" w:rsidRDefault="00D206F4">
      <w:pPr>
        <w:pStyle w:val="NoSpacing"/>
      </w:pPr>
      <w:r w:rsidRPr="00D206F4">
        <w:t>CS-370-H5862</w:t>
      </w:r>
    </w:p>
    <w:p w14:paraId="505B5AB3" w14:textId="74AC3538" w:rsidR="00E614DD" w:rsidRDefault="00D7541E">
      <w:pPr>
        <w:pStyle w:val="NoSpacing"/>
      </w:pPr>
      <w:r>
        <w:t>1</w:t>
      </w:r>
      <w:r w:rsidR="007F5154">
        <w:t>6</w:t>
      </w:r>
      <w:r w:rsidR="00987FF8">
        <w:t xml:space="preserve"> </w:t>
      </w:r>
      <w:r w:rsidR="005F049C">
        <w:t>June</w:t>
      </w:r>
      <w:r w:rsidR="00987FF8">
        <w:t xml:space="preserve"> 202</w:t>
      </w:r>
      <w:r w:rsidR="00C53A9F">
        <w:t>2</w:t>
      </w:r>
    </w:p>
    <w:p w14:paraId="5BB36529" w14:textId="41AAF213" w:rsidR="00E614DD" w:rsidRDefault="00D30072">
      <w:pPr>
        <w:pStyle w:val="Title"/>
      </w:pPr>
      <w:r>
        <w:t>Project Two: Design Defense</w:t>
      </w:r>
    </w:p>
    <w:p w14:paraId="6DB34FF1" w14:textId="6A59676C" w:rsidR="005F049C" w:rsidRPr="00786AA9" w:rsidRDefault="00D30072" w:rsidP="00AE60AC">
      <w:pPr>
        <w:pStyle w:val="ListParagraph"/>
        <w:numPr>
          <w:ilvl w:val="0"/>
          <w:numId w:val="28"/>
        </w:numPr>
        <w:suppressAutoHyphens w:val="0"/>
        <w:ind w:left="720"/>
        <w:rPr>
          <w:b/>
          <w:bCs/>
        </w:rPr>
      </w:pPr>
      <w:r w:rsidRPr="00D30072">
        <w:rPr>
          <w:b/>
          <w:bCs/>
        </w:rPr>
        <w:t>Analyze Human vs. Machine Intelligence</w:t>
      </w:r>
    </w:p>
    <w:p w14:paraId="49B4E44C" w14:textId="3CC513DE" w:rsidR="001427AA" w:rsidRDefault="00D644E1" w:rsidP="001427AA">
      <w:pPr>
        <w:suppressAutoHyphens w:val="0"/>
      </w:pPr>
      <w:r>
        <w:t xml:space="preserve">There are fundamental differences between human and machine approaches to solving problems, such as the </w:t>
      </w:r>
      <w:r w:rsidRPr="00D644E1">
        <w:t>pathfinding problem</w:t>
      </w:r>
      <w:r>
        <w:t xml:space="preserve"> </w:t>
      </w:r>
      <w:r w:rsidR="007E64CB">
        <w:t xml:space="preserve">found </w:t>
      </w:r>
      <w:r>
        <w:t>in</w:t>
      </w:r>
      <w:r w:rsidR="007E64CB">
        <w:t xml:space="preserve"> the</w:t>
      </w:r>
      <w:r>
        <w:t xml:space="preserve"> </w:t>
      </w:r>
      <w:r w:rsidRPr="007E64CB">
        <w:rPr>
          <w:i/>
          <w:iCs/>
        </w:rPr>
        <w:t>Treasure Hunt</w:t>
      </w:r>
      <w:r>
        <w:t xml:space="preserve"> game. </w:t>
      </w:r>
      <w:r w:rsidR="00B722F4">
        <w:t>Humans use real world problem-solving (RWPS) that involves a systematic interaction with the environment while they are attempting to solve a given problem</w:t>
      </w:r>
      <w:r w:rsidR="001427AA">
        <w:t xml:space="preserve"> (Sarathy, 2018)</w:t>
      </w:r>
      <w:r w:rsidR="00B722F4">
        <w:t xml:space="preserve">. Humans </w:t>
      </w:r>
      <w:r w:rsidR="001427AA">
        <w:t>use past experiences from their memory that they have acquired through experience either directly or from other people when trying to solve problems (Hanan, 2020). They also use trial-and-error if the problem presented in the environment is something completely new to them.</w:t>
      </w:r>
    </w:p>
    <w:p w14:paraId="6F98051C" w14:textId="20744B8A" w:rsidR="001427AA" w:rsidRDefault="001427AA" w:rsidP="001427AA">
      <w:pPr>
        <w:suppressAutoHyphens w:val="0"/>
      </w:pPr>
      <w:r>
        <w:t>Machines</w:t>
      </w:r>
      <w:r w:rsidR="005760D2">
        <w:t xml:space="preserve"> solve problems differently than humans in that they use various well-defined </w:t>
      </w:r>
      <w:r w:rsidR="001468EC">
        <w:t xml:space="preserve">Machine Learning (ML) </w:t>
      </w:r>
      <w:r w:rsidR="005760D2">
        <w:t xml:space="preserve">algorithms to process information </w:t>
      </w:r>
      <w:r w:rsidR="001468EC">
        <w:t>and learn about a given</w:t>
      </w:r>
      <w:r w:rsidR="005760D2">
        <w:t xml:space="preserve"> environment </w:t>
      </w:r>
      <w:r w:rsidR="001468EC">
        <w:t xml:space="preserve">and estimate the accuracy of its learning, all in the </w:t>
      </w:r>
      <w:r w:rsidR="005760D2">
        <w:t xml:space="preserve">attempt to solve a particular problem, such as the </w:t>
      </w:r>
      <w:r w:rsidR="001468EC">
        <w:t xml:space="preserve">pirate </w:t>
      </w:r>
      <w:r w:rsidR="005760D2">
        <w:t xml:space="preserve">agent finding the treasure in the </w:t>
      </w:r>
      <w:r w:rsidR="005760D2" w:rsidRPr="005760D2">
        <w:rPr>
          <w:i/>
          <w:iCs/>
        </w:rPr>
        <w:t>Treasure Hunt</w:t>
      </w:r>
      <w:r w:rsidR="005760D2">
        <w:t xml:space="preserve"> pathfinding game (Hanan, 2020). </w:t>
      </w:r>
      <w:r w:rsidR="001468EC">
        <w:t xml:space="preserve">For instance, to solve the pathfinding problem, a </w:t>
      </w:r>
      <w:r w:rsidR="001468EC" w:rsidRPr="001468EC">
        <w:t xml:space="preserve">Model-Free </w:t>
      </w:r>
      <w:r w:rsidR="001468EC">
        <w:t>Reinforcement Learning (RL)</w:t>
      </w:r>
      <w:r w:rsidR="001468EC" w:rsidRPr="001468EC">
        <w:t xml:space="preserve"> algorithm </w:t>
      </w:r>
      <w:r w:rsidR="001468EC">
        <w:t>like</w:t>
      </w:r>
      <w:r w:rsidR="001468EC" w:rsidRPr="001468EC">
        <w:t xml:space="preserve"> the Q-Learning algorithm</w:t>
      </w:r>
      <w:r w:rsidR="001468EC">
        <w:t xml:space="preserve"> is commonly used by </w:t>
      </w:r>
      <w:r w:rsidR="007F7B7E">
        <w:t xml:space="preserve">developers where an agent </w:t>
      </w:r>
      <w:r w:rsidR="005F2112">
        <w:t xml:space="preserve">learns to behave in an environment within which it </w:t>
      </w:r>
      <w:r w:rsidR="007F7B7E">
        <w:t>interacts</w:t>
      </w:r>
      <w:r w:rsidR="005F2112">
        <w:t xml:space="preserve"> by being</w:t>
      </w:r>
      <w:r w:rsidR="007F7B7E">
        <w:t xml:space="preserve"> rewarded for desired behaviors and punished for negative ones to the end of incentivizing the agent to maximize its overall rewards that push it iteratively toward the solution </w:t>
      </w:r>
      <w:r w:rsidR="005F2112">
        <w:t xml:space="preserve">in an episodic task </w:t>
      </w:r>
      <w:r w:rsidR="007F7B7E">
        <w:t>(Carew, 2021).</w:t>
      </w:r>
    </w:p>
    <w:p w14:paraId="0C67DF74" w14:textId="27645B66" w:rsidR="005963F5" w:rsidRDefault="005963F5" w:rsidP="001427AA">
      <w:pPr>
        <w:suppressAutoHyphens w:val="0"/>
      </w:pPr>
      <w:r>
        <w:lastRenderedPageBreak/>
        <w:t xml:space="preserve">In the case of solving the </w:t>
      </w:r>
      <w:r w:rsidRPr="005963F5">
        <w:rPr>
          <w:i/>
          <w:iCs/>
        </w:rPr>
        <w:t>Treasure Hunt</w:t>
      </w:r>
      <w:r>
        <w:t xml:space="preserve"> pathfinding problem, humans would </w:t>
      </w:r>
      <w:r w:rsidR="00C64225">
        <w:t>quickly</w:t>
      </w:r>
      <w:r>
        <w:t xml:space="preserve"> identify a path to the treasure by holistically viewing the maze with cells that the pirate can and cannot</w:t>
      </w:r>
      <w:r w:rsidR="00FE0E7E">
        <w:t xml:space="preserve"> use</w:t>
      </w:r>
      <w:r>
        <w:t xml:space="preserve"> to reach the treasure. </w:t>
      </w:r>
      <w:r w:rsidR="0068127B">
        <w:t>However, the machine would use an RL algorithm along with a deep neural network (DNN) that would first explore the cells by trial-and-error, map and record the rewards and states, and recursively exploit the environment until it reaches the treasure cell.</w:t>
      </w:r>
    </w:p>
    <w:p w14:paraId="23876094" w14:textId="14481755" w:rsidR="00067A9C" w:rsidRDefault="0068127B" w:rsidP="00B760A8">
      <w:pPr>
        <w:suppressAutoHyphens w:val="0"/>
      </w:pPr>
      <w:r>
        <w:t xml:space="preserve">A </w:t>
      </w:r>
      <w:r w:rsidR="005F2112">
        <w:t>key</w:t>
      </w:r>
      <w:r>
        <w:t xml:space="preserve"> similarity shared between the human and machine </w:t>
      </w:r>
      <w:r w:rsidR="005802C7">
        <w:t>approaches</w:t>
      </w:r>
      <w:r>
        <w:t xml:space="preserve"> is that both will exploit past experiences from memory</w:t>
      </w:r>
      <w:r w:rsidR="00FE0E7E">
        <w:t xml:space="preserve"> and use trial-and-error</w:t>
      </w:r>
      <w:r>
        <w:t xml:space="preserve"> to the end</w:t>
      </w:r>
      <w:r w:rsidR="00B760A8">
        <w:t xml:space="preserve"> of solving the pathfinding problem.</w:t>
      </w:r>
    </w:p>
    <w:p w14:paraId="6915F9CC" w14:textId="77777777" w:rsidR="00B760A8" w:rsidRDefault="00B760A8" w:rsidP="00B760A8">
      <w:pPr>
        <w:suppressAutoHyphens w:val="0"/>
        <w:ind w:firstLine="0"/>
      </w:pPr>
    </w:p>
    <w:p w14:paraId="2EB34CE0" w14:textId="45E48835" w:rsidR="00AE60AC" w:rsidRPr="00786AA9" w:rsidRDefault="00C374B6" w:rsidP="0058099F">
      <w:pPr>
        <w:pStyle w:val="ListParagraph"/>
        <w:numPr>
          <w:ilvl w:val="0"/>
          <w:numId w:val="28"/>
        </w:numPr>
        <w:suppressAutoHyphens w:val="0"/>
        <w:ind w:left="720"/>
        <w:rPr>
          <w:b/>
          <w:bCs/>
        </w:rPr>
      </w:pPr>
      <w:r w:rsidRPr="00C374B6">
        <w:rPr>
          <w:b/>
          <w:bCs/>
        </w:rPr>
        <w:t>Purpose of Intelligent Agent</w:t>
      </w:r>
      <w:r>
        <w:rPr>
          <w:b/>
          <w:bCs/>
        </w:rPr>
        <w:t xml:space="preserve"> </w:t>
      </w:r>
      <w:r w:rsidRPr="00C374B6">
        <w:rPr>
          <w:b/>
          <w:bCs/>
        </w:rPr>
        <w:t>in pathfinding</w:t>
      </w:r>
    </w:p>
    <w:p w14:paraId="716E3F23" w14:textId="4E5EAB55" w:rsidR="001B6E58" w:rsidRDefault="0035287A" w:rsidP="00251B34">
      <w:r>
        <w:t xml:space="preserve">The </w:t>
      </w:r>
      <w:r w:rsidR="00831221">
        <w:t>difference</w:t>
      </w:r>
      <w:r>
        <w:t xml:space="preserve"> between exploration and exploitation</w:t>
      </w:r>
      <w:r w:rsidR="00831221">
        <w:t xml:space="preserve"> is that</w:t>
      </w:r>
      <w:r w:rsidR="00CD747C">
        <w:t xml:space="preserve"> </w:t>
      </w:r>
      <w:r w:rsidR="00831221">
        <w:t>e</w:t>
      </w:r>
      <w:r>
        <w:t xml:space="preserve">xploration </w:t>
      </w:r>
      <w:r w:rsidR="00CD747C">
        <w:t xml:space="preserve">focuses on the agent randomly searching the environment to find out new things about </w:t>
      </w:r>
      <w:r w:rsidR="00FE0E7E">
        <w:t xml:space="preserve">it </w:t>
      </w:r>
      <w:r w:rsidR="00A0510B">
        <w:t>by mapping states to rewards</w:t>
      </w:r>
      <w:r w:rsidR="00CD747C">
        <w:t xml:space="preserve">, while exploitation involves the agent exploiting knowledge </w:t>
      </w:r>
      <w:r w:rsidR="00FE0E7E">
        <w:t xml:space="preserve">that </w:t>
      </w:r>
      <w:r w:rsidR="00CD747C">
        <w:t>it already knows about the environment with the goal of maximizing its rewards, such as</w:t>
      </w:r>
      <w:r w:rsidR="001B6E58">
        <w:t xml:space="preserve"> the agent </w:t>
      </w:r>
      <w:r w:rsidR="007C7D9E">
        <w:t>utilizing</w:t>
      </w:r>
      <w:r w:rsidR="00CD747C">
        <w:t xml:space="preserve"> a</w:t>
      </w:r>
      <w:r w:rsidR="007C7D9E">
        <w:t>n</w:t>
      </w:r>
      <w:r w:rsidR="00CD747C">
        <w:t xml:space="preserve"> </w:t>
      </w:r>
      <w:r w:rsidR="00CD747C" w:rsidRPr="00CD747C">
        <w:t>epsilon-greedy poli</w:t>
      </w:r>
      <w:r w:rsidR="00251B34">
        <w:t xml:space="preserve">cy </w:t>
      </w:r>
      <w:r w:rsidR="001B6E58">
        <w:t>to e</w:t>
      </w:r>
      <w:r w:rsidR="001B6E58" w:rsidRPr="001B6E58">
        <w:t>xploit the agent's current estimated value</w:t>
      </w:r>
      <w:r w:rsidR="001B6E58">
        <w:t>s to</w:t>
      </w:r>
      <w:r w:rsidR="001B6E58" w:rsidRPr="001B6E58">
        <w:t xml:space="preserve"> get the most reward. </w:t>
      </w:r>
      <w:r w:rsidR="00251B34">
        <w:t>(Kiit, 2022).</w:t>
      </w:r>
      <w:r w:rsidR="00831221">
        <w:t xml:space="preserve"> </w:t>
      </w:r>
    </w:p>
    <w:p w14:paraId="75348EBC" w14:textId="39D88334" w:rsidR="00A0510B" w:rsidRDefault="001B6E58" w:rsidP="00251B34">
      <w:r>
        <w:t>However, t</w:t>
      </w:r>
      <w:r w:rsidR="00831221">
        <w:t>here is a trade</w:t>
      </w:r>
      <w:r>
        <w:t>-</w:t>
      </w:r>
      <w:r w:rsidR="00831221">
        <w:t>off between exploration and exploitation</w:t>
      </w:r>
      <w:r>
        <w:t xml:space="preserve">. Too much exploration gives too many random predictions which gives rise to poor </w:t>
      </w:r>
      <w:r w:rsidR="00A4359A">
        <w:t xml:space="preserve">algorithmic </w:t>
      </w:r>
      <w:r>
        <w:t>performance</w:t>
      </w:r>
      <w:r w:rsidR="00D0185A">
        <w:t>, t</w:t>
      </w:r>
      <w:r>
        <w:t>hough</w:t>
      </w:r>
      <w:r w:rsidR="00FE0E7E">
        <w:t xml:space="preserve">, </w:t>
      </w:r>
      <w:r w:rsidR="00CF6BC2">
        <w:t xml:space="preserve">it is necessary for the agent to initially explore the environment in order to build data that can </w:t>
      </w:r>
      <w:r w:rsidR="00A0510B">
        <w:t xml:space="preserve">later </w:t>
      </w:r>
      <w:r w:rsidR="00CF6BC2">
        <w:t>be used for exploitation</w:t>
      </w:r>
      <w:r w:rsidR="00D0185A" w:rsidRPr="00D0185A">
        <w:t xml:space="preserve"> (Gulli &amp; Pal, 2017)</w:t>
      </w:r>
      <w:r w:rsidR="00CF6BC2">
        <w:t xml:space="preserve">. With the Q-learning RL algorithm, for example, the epsilon-greedy approach is used to balance exploration and exploitation by randomly choosing between </w:t>
      </w:r>
      <w:r w:rsidR="00A0510B">
        <w:t>t</w:t>
      </w:r>
      <w:r w:rsidR="00CF6BC2">
        <w:t xml:space="preserve">he two, where epsilon is a value that the algorithm uses to choose the </w:t>
      </w:r>
      <w:r w:rsidR="00A0510B">
        <w:t>proportion</w:t>
      </w:r>
      <w:r w:rsidR="00CF6BC2">
        <w:t xml:space="preserve"> of time</w:t>
      </w:r>
      <w:r w:rsidR="00A0510B">
        <w:t>s</w:t>
      </w:r>
      <w:r w:rsidR="00CF6BC2">
        <w:t xml:space="preserve"> the agent explores versus exploits.</w:t>
      </w:r>
    </w:p>
    <w:p w14:paraId="60D64276" w14:textId="770E3D3B" w:rsidR="00251B34" w:rsidRDefault="00CF6BC2" w:rsidP="00251B34">
      <w:r>
        <w:lastRenderedPageBreak/>
        <w:t xml:space="preserve">The ideal epsilon to solve the pathfinding problem is </w:t>
      </w:r>
      <w:r w:rsidR="00FE0E7E">
        <w:t xml:space="preserve">approximately </w:t>
      </w:r>
      <w:r>
        <w:t>epsilon = 0.1, which instructs the agent to explore the environment 1 time out of 10 exploits</w:t>
      </w:r>
      <w:r w:rsidR="00FA7F33">
        <w:t xml:space="preserve"> so that the Q-function is optimize</w:t>
      </w:r>
      <w:r w:rsidR="00A0510B">
        <w:t>d</w:t>
      </w:r>
      <w:r w:rsidR="00FA7F33">
        <w:t xml:space="preserve"> </w:t>
      </w:r>
      <w:r w:rsidR="00C64225">
        <w:t>efficiently</w:t>
      </w:r>
      <w:r w:rsidR="00FA7F33">
        <w:t xml:space="preserve"> </w:t>
      </w:r>
      <w:r w:rsidR="00A0510B">
        <w:t xml:space="preserve">in terms of </w:t>
      </w:r>
      <w:r w:rsidR="00FA7F33">
        <w:t>return</w:t>
      </w:r>
      <w:r w:rsidR="00A0510B">
        <w:t>ing</w:t>
      </w:r>
      <w:r w:rsidR="00FA7F33">
        <w:t xml:space="preserve"> more consistent Q-values, which </w:t>
      </w:r>
      <w:r w:rsidR="00A0510B">
        <w:t xml:space="preserve">are values that </w:t>
      </w:r>
      <w:r w:rsidR="00FA7F33" w:rsidRPr="00FA7F33">
        <w:t>instruct the agent to take the action from its current state that will yield it the highest future reward</w:t>
      </w:r>
      <w:r w:rsidR="00FA7F33">
        <w:t xml:space="preserve">s </w:t>
      </w:r>
      <w:r w:rsidR="00FA7F33" w:rsidRPr="00FA7F33">
        <w:t>(Surma, 2018).</w:t>
      </w:r>
    </w:p>
    <w:p w14:paraId="012D90A2" w14:textId="40B28E9D" w:rsidR="000C6B30" w:rsidRDefault="000C6B30" w:rsidP="00251B34">
      <w:r>
        <w:t xml:space="preserve">In the case of the pirate (agent) determining the path to the treasure (goal) in the </w:t>
      </w:r>
      <w:r w:rsidRPr="007E64CB">
        <w:rPr>
          <w:i/>
          <w:iCs/>
        </w:rPr>
        <w:t>Treasure Hunt</w:t>
      </w:r>
      <w:r>
        <w:t xml:space="preserve"> game, the Q-learning RL algorithm can be used</w:t>
      </w:r>
      <w:r w:rsidR="00767717">
        <w:t xml:space="preserve"> for experience replay where the algorithm</w:t>
      </w:r>
      <w:r>
        <w:t xml:space="preserve"> build</w:t>
      </w:r>
      <w:r w:rsidR="00767717">
        <w:t>s</w:t>
      </w:r>
      <w:r>
        <w:t xml:space="preserve"> a </w:t>
      </w:r>
      <w:r w:rsidRPr="000C6B30">
        <w:t>Q-table to keep track of</w:t>
      </w:r>
      <w:r w:rsidR="00767717">
        <w:t xml:space="preserve"> the mappings between</w:t>
      </w:r>
      <w:r w:rsidRPr="000C6B30">
        <w:t xml:space="preserve"> the </w:t>
      </w:r>
      <w:r w:rsidR="00767717">
        <w:t xml:space="preserve">agent’s </w:t>
      </w:r>
      <w:r w:rsidRPr="000C6B30">
        <w:t xml:space="preserve">states, actions, and </w:t>
      </w:r>
      <w:r w:rsidR="00767717">
        <w:t xml:space="preserve">its </w:t>
      </w:r>
      <w:r w:rsidRPr="000C6B30">
        <w:t>expected rewards (Q-values)</w:t>
      </w:r>
      <w:r w:rsidR="006B51AA">
        <w:t xml:space="preserve"> that it can </w:t>
      </w:r>
      <w:r w:rsidR="00792DFA">
        <w:t xml:space="preserve">iteratively </w:t>
      </w:r>
      <w:r w:rsidR="00064F35">
        <w:t>exploit</w:t>
      </w:r>
      <w:r w:rsidR="006B51AA">
        <w:t xml:space="preserve"> to find the treasure</w:t>
      </w:r>
      <w:r w:rsidRPr="000C6B30">
        <w:t>.</w:t>
      </w:r>
      <w:r w:rsidR="00767717">
        <w:t xml:space="preserve"> </w:t>
      </w:r>
      <w:r w:rsidR="00792669">
        <w:t>Specifically,</w:t>
      </w:r>
      <w:r w:rsidR="00767717">
        <w:t xml:space="preserve"> after a large number of </w:t>
      </w:r>
      <w:r w:rsidR="005D4632">
        <w:t>agent actions via</w:t>
      </w:r>
      <w:r w:rsidR="00792669">
        <w:t xml:space="preserve"> the Q-learning algorithm</w:t>
      </w:r>
      <w:r w:rsidR="00767717">
        <w:t xml:space="preserve">, the Q-table becomes efficient enough to be utilized directly by the pirate to </w:t>
      </w:r>
      <w:r w:rsidR="00792DFA">
        <w:t xml:space="preserve">optimize its moves in order to </w:t>
      </w:r>
      <w:r w:rsidR="00064F35">
        <w:t>quickly</w:t>
      </w:r>
      <w:r w:rsidR="00792669">
        <w:t xml:space="preserve"> </w:t>
      </w:r>
      <w:r w:rsidR="00767717">
        <w:t xml:space="preserve">find the treasure </w:t>
      </w:r>
      <w:r w:rsidR="00767717" w:rsidRPr="00767717">
        <w:t>(Beysolow, 2019).</w:t>
      </w:r>
    </w:p>
    <w:p w14:paraId="6A6FD829" w14:textId="77777777" w:rsidR="00064F35" w:rsidRDefault="00064F35" w:rsidP="00251B34"/>
    <w:p w14:paraId="5209771E" w14:textId="720E6987" w:rsidR="00AE60AC" w:rsidRPr="00786AA9" w:rsidRDefault="00D7541E" w:rsidP="00AE60AC">
      <w:pPr>
        <w:pStyle w:val="ListParagraph"/>
        <w:numPr>
          <w:ilvl w:val="0"/>
          <w:numId w:val="28"/>
        </w:numPr>
        <w:suppressAutoHyphens w:val="0"/>
        <w:ind w:left="720"/>
        <w:rPr>
          <w:b/>
          <w:bCs/>
        </w:rPr>
      </w:pPr>
      <w:r>
        <w:rPr>
          <w:b/>
          <w:bCs/>
        </w:rPr>
        <w:t>U</w:t>
      </w:r>
      <w:r w:rsidRPr="00D7541E">
        <w:rPr>
          <w:b/>
          <w:bCs/>
        </w:rPr>
        <w:t xml:space="preserve">se of </w:t>
      </w:r>
      <w:r>
        <w:rPr>
          <w:b/>
          <w:bCs/>
        </w:rPr>
        <w:t>A</w:t>
      </w:r>
      <w:r w:rsidRPr="00D7541E">
        <w:rPr>
          <w:b/>
          <w:bCs/>
        </w:rPr>
        <w:t xml:space="preserve">lgorithms to </w:t>
      </w:r>
      <w:r>
        <w:rPr>
          <w:b/>
          <w:bCs/>
        </w:rPr>
        <w:t>S</w:t>
      </w:r>
      <w:r w:rsidRPr="00D7541E">
        <w:rPr>
          <w:b/>
          <w:bCs/>
        </w:rPr>
        <w:t xml:space="preserve">olve </w:t>
      </w:r>
      <w:r>
        <w:rPr>
          <w:b/>
          <w:bCs/>
        </w:rPr>
        <w:t>C</w:t>
      </w:r>
      <w:r w:rsidRPr="00D7541E">
        <w:rPr>
          <w:b/>
          <w:bCs/>
        </w:rPr>
        <w:t xml:space="preserve">omplex </w:t>
      </w:r>
      <w:r>
        <w:rPr>
          <w:b/>
          <w:bCs/>
        </w:rPr>
        <w:t>P</w:t>
      </w:r>
      <w:r w:rsidRPr="00D7541E">
        <w:rPr>
          <w:b/>
          <w:bCs/>
        </w:rPr>
        <w:t>roblems</w:t>
      </w:r>
    </w:p>
    <w:p w14:paraId="100DEC9A" w14:textId="463A676D" w:rsidR="00641393" w:rsidRDefault="00C6382D" w:rsidP="00CC684B">
      <w:pPr>
        <w:suppressAutoHyphens w:val="0"/>
      </w:pPr>
      <w:r>
        <w:t>In the past decade, a</w:t>
      </w:r>
      <w:r w:rsidR="009D796A">
        <w:t xml:space="preserve">lgorithms used in </w:t>
      </w:r>
      <w:r w:rsidR="00C64225">
        <w:t>ML</w:t>
      </w:r>
      <w:r w:rsidR="00E73B82">
        <w:t xml:space="preserve"> </w:t>
      </w:r>
      <w:r>
        <w:t>have made great strides in the direction of solving complex problems</w:t>
      </w:r>
      <w:r w:rsidR="00AD5B66">
        <w:t xml:space="preserve">. One </w:t>
      </w:r>
      <w:r w:rsidR="00E73B82">
        <w:t>area</w:t>
      </w:r>
      <w:r w:rsidR="00AD5B66">
        <w:t xml:space="preserve"> in particular that exemplifies this progress </w:t>
      </w:r>
      <w:r w:rsidR="00191FCD">
        <w:t>is</w:t>
      </w:r>
      <w:r w:rsidR="00E73B82">
        <w:t xml:space="preserve"> a subfield of ML called Deep Reinforcement Learning (Deep RL)</w:t>
      </w:r>
      <w:r w:rsidR="00BE5432">
        <w:t xml:space="preserve"> that “</w:t>
      </w:r>
      <w:r w:rsidR="00BE5432" w:rsidRPr="00BE5432">
        <w:t>can solve a wide range of complex decision-making tasks that were previously out of reach for a machine to solve real-world problems with human-like intelligenc</w:t>
      </w:r>
      <w:r w:rsidR="00BE5432">
        <w:t>e”</w:t>
      </w:r>
      <w:r w:rsidR="000B73D8">
        <w:t xml:space="preserve"> (Torres, 2021).</w:t>
      </w:r>
    </w:p>
    <w:p w14:paraId="198DD7F1" w14:textId="68A4A9AB" w:rsidR="00CC684B" w:rsidRDefault="00DD1D67" w:rsidP="00CC684B">
      <w:pPr>
        <w:suppressAutoHyphens w:val="0"/>
      </w:pPr>
      <w:r>
        <w:t xml:space="preserve">In the attempt to approach human-like intelligence, </w:t>
      </w:r>
      <w:r w:rsidR="00E73B82">
        <w:t xml:space="preserve">Deep RL marries the strengths of artificial neural networks and reinforcement learning algorithms to solve complex problems, such as DeepMind’s AlphaZero algorithm that </w:t>
      </w:r>
      <w:r w:rsidR="000C5D6A">
        <w:t xml:space="preserve">has reached superhuman levels of </w:t>
      </w:r>
      <w:r w:rsidR="000C5D6A" w:rsidRPr="000C5D6A">
        <w:rPr>
          <w:i/>
          <w:iCs/>
        </w:rPr>
        <w:t>Go</w:t>
      </w:r>
      <w:r w:rsidR="000C5D6A">
        <w:t xml:space="preserve"> gameplay </w:t>
      </w:r>
      <w:r w:rsidR="000C5D6A" w:rsidRPr="000C5D6A">
        <w:t>(Silver et al., 2017).</w:t>
      </w:r>
      <w:r w:rsidR="003E25C1">
        <w:t xml:space="preserve"> Essentially, Deep RL algorithms </w:t>
      </w:r>
      <w:r w:rsidR="00CC684B">
        <w:t>combine</w:t>
      </w:r>
      <w:r w:rsidR="003E25C1">
        <w:t xml:space="preserve"> deep neural networks </w:t>
      </w:r>
      <w:r w:rsidR="00CC684B">
        <w:t xml:space="preserve">(DNNs) to </w:t>
      </w:r>
      <w:r w:rsidR="00CC684B">
        <w:lastRenderedPageBreak/>
        <w:t xml:space="preserve">predict the best reward outcome probabilities for an agent </w:t>
      </w:r>
      <w:r w:rsidR="003E25C1">
        <w:t xml:space="preserve">with the advantages of reinforcement learning </w:t>
      </w:r>
      <w:r w:rsidR="00CC684B">
        <w:t xml:space="preserve">that, together, </w:t>
      </w:r>
      <w:r w:rsidR="003E25C1">
        <w:t xml:space="preserve">train a model to improve </w:t>
      </w:r>
      <w:r w:rsidR="00CC684B">
        <w:t xml:space="preserve">the </w:t>
      </w:r>
      <w:r w:rsidR="003E25C1">
        <w:t>actions an agent takes within a</w:t>
      </w:r>
      <w:r w:rsidR="006E6964">
        <w:t xml:space="preserve">ny given stage in an </w:t>
      </w:r>
      <w:r w:rsidR="003E25C1">
        <w:t xml:space="preserve">environment </w:t>
      </w:r>
      <w:r w:rsidR="00CC684B" w:rsidRPr="009D796A">
        <w:t xml:space="preserve">to </w:t>
      </w:r>
      <w:r w:rsidR="006E6964">
        <w:t xml:space="preserve">the end of </w:t>
      </w:r>
      <w:r w:rsidR="00CC684B" w:rsidRPr="009D796A">
        <w:t>maximiz</w:t>
      </w:r>
      <w:r w:rsidR="006E6964">
        <w:t>ing</w:t>
      </w:r>
      <w:r w:rsidR="00CC684B" w:rsidRPr="009D796A">
        <w:t xml:space="preserve"> </w:t>
      </w:r>
      <w:r w:rsidR="00CC684B">
        <w:t xml:space="preserve">its </w:t>
      </w:r>
      <w:r w:rsidR="00CC684B" w:rsidRPr="009D796A">
        <w:t>rewards</w:t>
      </w:r>
      <w:r w:rsidR="00CC684B">
        <w:t xml:space="preserve">. </w:t>
      </w:r>
    </w:p>
    <w:p w14:paraId="708070A5" w14:textId="35E0F39A" w:rsidR="00DD1D67" w:rsidRDefault="00C304C4" w:rsidP="00CC684B">
      <w:pPr>
        <w:suppressAutoHyphens w:val="0"/>
      </w:pPr>
      <w:r>
        <w:t xml:space="preserve">Another example of a Deep RL algorithm is </w:t>
      </w:r>
      <w:r w:rsidR="00BD76C9">
        <w:t xml:space="preserve">a </w:t>
      </w:r>
      <w:r w:rsidRPr="00C304C4">
        <w:t>Deep Q-Network</w:t>
      </w:r>
      <w:r w:rsidR="00641393">
        <w:t xml:space="preserve"> (DQN)</w:t>
      </w:r>
      <w:r>
        <w:t xml:space="preserve"> that combines Q-learning with </w:t>
      </w:r>
      <w:r w:rsidR="00641393">
        <w:t xml:space="preserve">a </w:t>
      </w:r>
      <w:r>
        <w:t xml:space="preserve">DNN and was the algorithm </w:t>
      </w:r>
      <w:r w:rsidR="00BD76C9">
        <w:t xml:space="preserve">that </w:t>
      </w:r>
      <w:r>
        <w:t xml:space="preserve">I </w:t>
      </w:r>
      <w:r w:rsidR="00BD76C9">
        <w:t xml:space="preserve">used </w:t>
      </w:r>
      <w:r>
        <w:t xml:space="preserve">to solve the pathfinding problem presented in the </w:t>
      </w:r>
      <w:r w:rsidRPr="00C304C4">
        <w:rPr>
          <w:i/>
          <w:iCs/>
        </w:rPr>
        <w:t>Treasure Hunt</w:t>
      </w:r>
      <w:r>
        <w:t xml:space="preserve"> game.</w:t>
      </w:r>
      <w:r w:rsidR="00BD76C9">
        <w:t xml:space="preserve"> The DNN was implemented with three </w:t>
      </w:r>
      <w:r w:rsidR="00BD76C9" w:rsidRPr="00451876">
        <w:rPr>
          <w:i/>
          <w:iCs/>
        </w:rPr>
        <w:t>Keras Dense</w:t>
      </w:r>
      <w:r w:rsidR="00BD76C9">
        <w:t xml:space="preserve"> layers, each using </w:t>
      </w:r>
      <w:r w:rsidR="00BD76C9" w:rsidRPr="00BD76C9">
        <w:t>Parametric Rectified Linear Unit</w:t>
      </w:r>
      <w:r w:rsidR="00BD76C9">
        <w:t xml:space="preserve"> (</w:t>
      </w:r>
      <w:r w:rsidR="00BD76C9" w:rsidRPr="00BD76C9">
        <w:t>PReLU</w:t>
      </w:r>
      <w:r w:rsidR="00BD76C9">
        <w:t xml:space="preserve">) activation functions, an </w:t>
      </w:r>
      <w:r w:rsidR="00BD76C9" w:rsidRPr="00451876">
        <w:rPr>
          <w:i/>
          <w:iCs/>
        </w:rPr>
        <w:t>Adam</w:t>
      </w:r>
      <w:r w:rsidR="00BD76C9">
        <w:t xml:space="preserve"> optimizer, and</w:t>
      </w:r>
      <w:r w:rsidR="00451876">
        <w:t xml:space="preserve"> a</w:t>
      </w:r>
      <w:r w:rsidR="00BD76C9">
        <w:t xml:space="preserve"> </w:t>
      </w:r>
      <w:r w:rsidR="00451876">
        <w:t>m</w:t>
      </w:r>
      <w:r w:rsidR="00451876" w:rsidRPr="00451876">
        <w:t xml:space="preserve">ean squared error (MSE) </w:t>
      </w:r>
      <w:r w:rsidR="00451876">
        <w:t xml:space="preserve">loss function. The Q-learning functionality was implemented using a </w:t>
      </w:r>
      <w:r w:rsidR="00451876" w:rsidRPr="00641393">
        <w:rPr>
          <w:i/>
          <w:iCs/>
        </w:rPr>
        <w:t>for loop</w:t>
      </w:r>
      <w:r w:rsidR="00451876">
        <w:t xml:space="preserve"> </w:t>
      </w:r>
      <w:r w:rsidR="00641393">
        <w:t>iteration of</w:t>
      </w:r>
      <w:r w:rsidR="00451876">
        <w:t xml:space="preserve"> 500 epochs and a </w:t>
      </w:r>
      <w:r w:rsidR="00451876" w:rsidRPr="00641393">
        <w:rPr>
          <w:i/>
          <w:iCs/>
        </w:rPr>
        <w:t>while loop</w:t>
      </w:r>
      <w:r w:rsidR="00451876">
        <w:t xml:space="preserve"> to train the agent on the maze </w:t>
      </w:r>
      <w:r w:rsidR="00175A9D">
        <w:t>with the following pseudocode:</w:t>
      </w:r>
    </w:p>
    <w:p w14:paraId="43DFF690" w14:textId="25EE3BEB" w:rsidR="00175A9D" w:rsidRPr="009A1CC3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>While GAME</w:t>
      </w:r>
      <w:r w:rsidR="00641393">
        <w:rPr>
          <w:rFonts w:ascii="Calibri" w:hAnsi="Calibri" w:cs="Calibri"/>
        </w:rPr>
        <w:t>_</w:t>
      </w:r>
      <w:r w:rsidRPr="009A1CC3">
        <w:rPr>
          <w:rFonts w:ascii="Calibri" w:hAnsi="Calibri" w:cs="Calibri"/>
        </w:rPr>
        <w:t xml:space="preserve">STATUS = </w:t>
      </w:r>
      <w:r w:rsidR="00641393">
        <w:rPr>
          <w:rFonts w:ascii="Calibri" w:hAnsi="Calibri" w:cs="Calibri"/>
        </w:rPr>
        <w:t>NOT_OVER</w:t>
      </w:r>
    </w:p>
    <w:p w14:paraId="15A29F51" w14:textId="345BCD68" w:rsidR="00175A9D" w:rsidRPr="009A1CC3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>DO:</w:t>
      </w:r>
    </w:p>
    <w:p w14:paraId="2DA6C08E" w14:textId="32520195" w:rsidR="00175A9D" w:rsidRPr="009A1CC3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  <w:t>Set VALID_ACTIONS</w:t>
      </w:r>
    </w:p>
    <w:p w14:paraId="299D32CF" w14:textId="113E8466" w:rsidR="00175A9D" w:rsidRPr="009A1CC3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  <w:t>Set PREVIOUS_ENVIRONMENT_STATE</w:t>
      </w:r>
      <w:r w:rsidR="00883F0F" w:rsidRPr="009A1CC3">
        <w:rPr>
          <w:rFonts w:ascii="Calibri" w:hAnsi="Calibri" w:cs="Calibri"/>
        </w:rPr>
        <w:t xml:space="preserve"> = ENVIRONMENT_STATE</w:t>
      </w:r>
    </w:p>
    <w:p w14:paraId="7590F043" w14:textId="1A0F943F" w:rsidR="00883F0F" w:rsidRPr="009A1CC3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</w:r>
      <w:r w:rsidR="00883F0F" w:rsidRPr="009A1CC3">
        <w:rPr>
          <w:rFonts w:ascii="Calibri" w:hAnsi="Calibri" w:cs="Calibri"/>
        </w:rPr>
        <w:t xml:space="preserve">Get NEXT_ACTION using Exploration (random </w:t>
      </w:r>
      <w:r w:rsidR="00641393">
        <w:rPr>
          <w:rFonts w:ascii="Calibri" w:hAnsi="Calibri" w:cs="Calibri"/>
        </w:rPr>
        <w:t>VALID_ACTIONS</w:t>
      </w:r>
      <w:r w:rsidR="00883F0F" w:rsidRPr="009A1CC3">
        <w:rPr>
          <w:rFonts w:ascii="Calibri" w:hAnsi="Calibri" w:cs="Calibri"/>
        </w:rPr>
        <w:t>) or Exploitation</w:t>
      </w:r>
    </w:p>
    <w:p w14:paraId="545E2629" w14:textId="25E0A8BC" w:rsidR="00883F0F" w:rsidRPr="009A1CC3" w:rsidRDefault="00641393" w:rsidP="004E2604">
      <w:pPr>
        <w:pStyle w:val="ListParagraph"/>
        <w:numPr>
          <w:ilvl w:val="0"/>
          <w:numId w:val="35"/>
        </w:numPr>
        <w:suppressAutoHyphens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(Use </w:t>
      </w:r>
      <w:r w:rsidR="00883F0F" w:rsidRPr="009A1CC3">
        <w:rPr>
          <w:rFonts w:ascii="Calibri" w:hAnsi="Calibri" w:cs="Calibri"/>
        </w:rPr>
        <w:t>EXPERIENCE REPLAY data prediction</w:t>
      </w:r>
      <w:r>
        <w:rPr>
          <w:rFonts w:ascii="Calibri" w:hAnsi="Calibri" w:cs="Calibri"/>
        </w:rPr>
        <w:t>)</w:t>
      </w:r>
      <w:r w:rsidR="00277D8C">
        <w:rPr>
          <w:rFonts w:ascii="Calibri" w:hAnsi="Calibri" w:cs="Calibri"/>
        </w:rPr>
        <w:t xml:space="preserve"> based on EPSILON</w:t>
      </w:r>
    </w:p>
    <w:p w14:paraId="4B64A274" w14:textId="3AAD9D95" w:rsidR="00175A9D" w:rsidRPr="009A1CC3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</w:r>
      <w:r w:rsidR="00D96A41" w:rsidRPr="009A1CC3">
        <w:rPr>
          <w:rFonts w:ascii="Calibri" w:hAnsi="Calibri" w:cs="Calibri"/>
        </w:rPr>
        <w:t>Increment EPISODE +</w:t>
      </w:r>
      <w:r w:rsidR="00641393">
        <w:rPr>
          <w:rFonts w:ascii="Calibri" w:hAnsi="Calibri" w:cs="Calibri"/>
        </w:rPr>
        <w:t xml:space="preserve"> </w:t>
      </w:r>
      <w:r w:rsidR="00D96A41" w:rsidRPr="009A1CC3">
        <w:rPr>
          <w:rFonts w:ascii="Calibri" w:hAnsi="Calibri" w:cs="Calibri"/>
        </w:rPr>
        <w:t>1</w:t>
      </w:r>
    </w:p>
    <w:p w14:paraId="3C33FD84" w14:textId="0A1F1002" w:rsidR="00D96A41" w:rsidRPr="009A1CC3" w:rsidRDefault="00D96A41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  <w:t>Call ACT function to Set ENVIRONMENT_STATE, REWARD, and</w:t>
      </w:r>
    </w:p>
    <w:p w14:paraId="617AA17D" w14:textId="0F13789D" w:rsidR="00D96A41" w:rsidRPr="009A1CC3" w:rsidRDefault="00D96A41" w:rsidP="004E2604">
      <w:pPr>
        <w:pStyle w:val="ListParagraph"/>
        <w:numPr>
          <w:ilvl w:val="0"/>
          <w:numId w:val="35"/>
        </w:num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>GAME_STATUS</w:t>
      </w:r>
    </w:p>
    <w:p w14:paraId="41037693" w14:textId="53D8795D" w:rsidR="004E2604" w:rsidRPr="009A1CC3" w:rsidRDefault="004E2604" w:rsidP="004E2604">
      <w:pPr>
        <w:suppressAutoHyphens w:val="0"/>
        <w:spacing w:line="360" w:lineRule="auto"/>
        <w:ind w:left="720"/>
        <w:rPr>
          <w:rFonts w:ascii="Calibri" w:hAnsi="Calibri" w:cs="Calibri"/>
        </w:rPr>
      </w:pPr>
      <w:r w:rsidRPr="009A1CC3">
        <w:rPr>
          <w:rFonts w:ascii="Calibri" w:hAnsi="Calibri" w:cs="Calibri"/>
        </w:rPr>
        <w:t>Set EPISODE = ARRAY with PREVIOUS_ENVIRONMENT_STATE,</w:t>
      </w:r>
    </w:p>
    <w:p w14:paraId="08AF1D4B" w14:textId="4C98D337" w:rsidR="004E2604" w:rsidRPr="009A1CC3" w:rsidRDefault="004E2604" w:rsidP="004E2604">
      <w:pPr>
        <w:pStyle w:val="ListParagraph"/>
        <w:numPr>
          <w:ilvl w:val="0"/>
          <w:numId w:val="35"/>
        </w:num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>ACTION, REWARD, ENVIRONMENT_STATE, GAME_STATUS</w:t>
      </w:r>
    </w:p>
    <w:p w14:paraId="41BA6503" w14:textId="198C17C7" w:rsidR="00D96A41" w:rsidRPr="009A1CC3" w:rsidRDefault="00D96A41" w:rsidP="004E2604">
      <w:pPr>
        <w:suppressAutoHyphens w:val="0"/>
        <w:spacing w:line="360" w:lineRule="auto"/>
        <w:ind w:left="720"/>
        <w:rPr>
          <w:rFonts w:ascii="Calibri" w:hAnsi="Calibri" w:cs="Calibri"/>
        </w:rPr>
      </w:pPr>
      <w:r w:rsidRPr="009A1CC3">
        <w:rPr>
          <w:rFonts w:ascii="Calibri" w:hAnsi="Calibri" w:cs="Calibri"/>
        </w:rPr>
        <w:t>Call E</w:t>
      </w:r>
      <w:r w:rsidR="000B1317" w:rsidRPr="009A1CC3">
        <w:rPr>
          <w:rFonts w:ascii="Calibri" w:hAnsi="Calibri" w:cs="Calibri"/>
        </w:rPr>
        <w:t>XPERIENCE</w:t>
      </w:r>
      <w:r w:rsidRPr="009A1CC3">
        <w:rPr>
          <w:rFonts w:ascii="Calibri" w:hAnsi="Calibri" w:cs="Calibri"/>
        </w:rPr>
        <w:t>.REMEMBER</w:t>
      </w:r>
      <w:r w:rsidR="0007250A">
        <w:rPr>
          <w:rFonts w:ascii="Calibri" w:hAnsi="Calibri" w:cs="Calibri"/>
        </w:rPr>
        <w:t>()</w:t>
      </w:r>
      <w:r w:rsidRPr="009A1CC3">
        <w:rPr>
          <w:rFonts w:ascii="Calibri" w:hAnsi="Calibri" w:cs="Calibri"/>
        </w:rPr>
        <w:t xml:space="preserve"> function to store EPISODE (experience)</w:t>
      </w:r>
    </w:p>
    <w:p w14:paraId="0B6A8F8E" w14:textId="48CD31F7" w:rsidR="00D96A41" w:rsidRPr="009A1CC3" w:rsidRDefault="00D96A41" w:rsidP="004E2604">
      <w:pPr>
        <w:suppressAutoHyphens w:val="0"/>
        <w:spacing w:line="360" w:lineRule="auto"/>
        <w:ind w:left="720"/>
        <w:rPr>
          <w:rFonts w:ascii="Calibri" w:hAnsi="Calibri" w:cs="Calibri"/>
        </w:rPr>
      </w:pPr>
      <w:r w:rsidRPr="009A1CC3">
        <w:rPr>
          <w:rFonts w:ascii="Calibri" w:hAnsi="Calibri" w:cs="Calibri"/>
        </w:rPr>
        <w:t xml:space="preserve">Call EXPERIENCE.GET_DATA() function to get </w:t>
      </w:r>
      <w:r w:rsidR="00883F0F" w:rsidRPr="009A1CC3">
        <w:rPr>
          <w:rFonts w:ascii="Calibri" w:hAnsi="Calibri" w:cs="Calibri"/>
        </w:rPr>
        <w:t>EXPERIENCE REPLAY</w:t>
      </w:r>
      <w:r w:rsidRPr="009A1CC3">
        <w:rPr>
          <w:rFonts w:ascii="Calibri" w:hAnsi="Calibri" w:cs="Calibri"/>
        </w:rPr>
        <w:t xml:space="preserve"> data</w:t>
      </w:r>
    </w:p>
    <w:p w14:paraId="6CACABAD" w14:textId="310980EE" w:rsidR="00175A9D" w:rsidRDefault="00175A9D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</w:r>
      <w:r w:rsidR="000B1317" w:rsidRPr="009A1CC3">
        <w:rPr>
          <w:rFonts w:ascii="Calibri" w:hAnsi="Calibri" w:cs="Calibri"/>
        </w:rPr>
        <w:t>Call</w:t>
      </w:r>
      <w:r w:rsidR="007D08E4">
        <w:rPr>
          <w:rFonts w:ascii="Calibri" w:hAnsi="Calibri" w:cs="Calibri"/>
        </w:rPr>
        <w:t xml:space="preserve"> Keras</w:t>
      </w:r>
      <w:r w:rsidR="000B1317" w:rsidRPr="009A1CC3">
        <w:rPr>
          <w:rFonts w:ascii="Calibri" w:hAnsi="Calibri" w:cs="Calibri"/>
        </w:rPr>
        <w:t xml:space="preserve"> MODEL.FIT() function to train the neural network</w:t>
      </w:r>
    </w:p>
    <w:p w14:paraId="10CF860E" w14:textId="764AE4CD" w:rsidR="00641393" w:rsidRPr="009A1CC3" w:rsidRDefault="00641393" w:rsidP="004E2604">
      <w:pPr>
        <w:suppressAutoHyphens w:val="0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r w:rsidR="00BA47CB">
        <w:rPr>
          <w:rFonts w:ascii="Calibri" w:hAnsi="Calibri" w:cs="Calibri"/>
        </w:rPr>
        <w:t>GAME_STATUS = WIN or LOSE Break</w:t>
      </w:r>
    </w:p>
    <w:p w14:paraId="63657524" w14:textId="0E10C8A1" w:rsidR="000602FD" w:rsidRPr="009A1CC3" w:rsidRDefault="000B1317" w:rsidP="004E2604">
      <w:pPr>
        <w:suppressAutoHyphens w:val="0"/>
        <w:spacing w:line="360" w:lineRule="auto"/>
        <w:rPr>
          <w:rFonts w:ascii="Calibri" w:hAnsi="Calibri" w:cs="Calibri"/>
        </w:rPr>
      </w:pPr>
      <w:r w:rsidRPr="009A1CC3">
        <w:rPr>
          <w:rFonts w:ascii="Calibri" w:hAnsi="Calibri" w:cs="Calibri"/>
        </w:rPr>
        <w:tab/>
        <w:t>IF WIN_RATE &gt; EPSILON and PASSES GAME Break</w:t>
      </w:r>
    </w:p>
    <w:p w14:paraId="34ED8B53" w14:textId="5510B343" w:rsidR="004E2604" w:rsidRDefault="004E2604" w:rsidP="00A57846">
      <w:pPr>
        <w:suppressAutoHyphens w:val="0"/>
        <w:ind w:firstLine="0"/>
      </w:pPr>
    </w:p>
    <w:p w14:paraId="0980D99F" w14:textId="6473057D" w:rsidR="00A201F1" w:rsidRDefault="00612EC1" w:rsidP="00A14630">
      <w:pPr>
        <w:ind w:firstLine="0"/>
      </w:pPr>
      <w:r>
        <w:lastRenderedPageBreak/>
        <w:t>References</w:t>
      </w:r>
    </w:p>
    <w:p w14:paraId="6575380E" w14:textId="45CD2A45" w:rsidR="00552051" w:rsidRPr="004C510B" w:rsidRDefault="004C510B" w:rsidP="004C510B">
      <w:pPr>
        <w:pStyle w:val="Bibliography"/>
        <w:rPr>
          <w:noProof/>
        </w:rPr>
      </w:pPr>
      <w:r>
        <w:rPr>
          <w:noProof/>
        </w:rPr>
        <w:t xml:space="preserve">Beysolow, T. I. (2019). </w:t>
      </w:r>
      <w:r>
        <w:rPr>
          <w:i/>
          <w:iCs/>
          <w:noProof/>
        </w:rPr>
        <w:t>Applied Reinforcement Learning with Python: With OpenAI Gym, Tensorf low and Keras.</w:t>
      </w:r>
      <w:r>
        <w:rPr>
          <w:noProof/>
        </w:rPr>
        <w:t xml:space="preserve"> San Francisco: Apress.</w:t>
      </w:r>
    </w:p>
    <w:p w14:paraId="3CB02C12" w14:textId="441C4A1F" w:rsidR="006D0B40" w:rsidRDefault="006D0B40" w:rsidP="006D0B40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6D0B40">
        <w:rPr>
          <w:rFonts w:ascii="Times New Roman" w:eastAsia="Times New Roman" w:hAnsi="Times New Roman" w:cs="Times New Roman"/>
          <w:lang w:eastAsia="en-US"/>
        </w:rPr>
        <w:t xml:space="preserve">Carew, J. M. (2021, March 29). </w:t>
      </w:r>
      <w:r w:rsidRPr="006D0B40">
        <w:rPr>
          <w:rFonts w:ascii="Times New Roman" w:eastAsia="Times New Roman" w:hAnsi="Times New Roman" w:cs="Times New Roman"/>
          <w:i/>
          <w:iCs/>
          <w:lang w:eastAsia="en-US"/>
        </w:rPr>
        <w:t>reinforcement learning</w:t>
      </w:r>
      <w:r w:rsidRPr="006D0B40">
        <w:rPr>
          <w:rFonts w:ascii="Times New Roman" w:eastAsia="Times New Roman" w:hAnsi="Times New Roman" w:cs="Times New Roman"/>
          <w:lang w:eastAsia="en-US"/>
        </w:rPr>
        <w:t xml:space="preserve">. SearchEnterpriseAI. </w:t>
      </w:r>
      <w:hyperlink r:id="rId9" w:anchor=":%7E:text=Reinforcement%20learning%20is%20a%20machine,learn%20through%20trial%20and%20error" w:history="1">
        <w:r w:rsidR="00825113" w:rsidRPr="006D0B40">
          <w:rPr>
            <w:rStyle w:val="Hyperlink"/>
            <w:rFonts w:ascii="Times New Roman" w:eastAsia="Times New Roman" w:hAnsi="Times New Roman" w:cs="Times New Roman"/>
            <w:lang w:eastAsia="en-US"/>
          </w:rPr>
          <w:t>https://www.techtarget.com/searchenterpriseai/definition/reinforcement-learning#:%7E:text=Reinforcement%20learning%20is%20a%20machine,learn%20through%20trial%20and%20error</w:t>
        </w:r>
      </w:hyperlink>
      <w:r w:rsidRPr="006D0B40">
        <w:rPr>
          <w:rFonts w:ascii="Times New Roman" w:eastAsia="Times New Roman" w:hAnsi="Times New Roman" w:cs="Times New Roman"/>
          <w:lang w:eastAsia="en-US"/>
        </w:rPr>
        <w:t>.</w:t>
      </w:r>
    </w:p>
    <w:p w14:paraId="50BCD421" w14:textId="2EB96E99" w:rsidR="00825113" w:rsidRPr="006D0B40" w:rsidRDefault="00825113" w:rsidP="006D0B40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825113">
        <w:rPr>
          <w:rFonts w:ascii="Times New Roman" w:eastAsia="Times New Roman" w:hAnsi="Times New Roman" w:cs="Times New Roman"/>
          <w:lang w:eastAsia="en-US"/>
        </w:rPr>
        <w:t>Gulli, A., &amp; Pal, S. (2017). Deep Learning with Keras. Birmingham, UK: Packt Publishing.</w:t>
      </w:r>
    </w:p>
    <w:p w14:paraId="23FDE0B5" w14:textId="63D097FB" w:rsidR="007E64CB" w:rsidRDefault="007E64CB" w:rsidP="007E64CB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7E64CB">
        <w:rPr>
          <w:rFonts w:ascii="Times New Roman" w:eastAsia="Times New Roman" w:hAnsi="Times New Roman" w:cs="Times New Roman"/>
          <w:lang w:eastAsia="en-US"/>
        </w:rPr>
        <w:t xml:space="preserve">Hanan, J. (2020, April 2). </w:t>
      </w:r>
      <w:r w:rsidRPr="007E64CB">
        <w:rPr>
          <w:rFonts w:ascii="Times New Roman" w:eastAsia="Times New Roman" w:hAnsi="Times New Roman" w:cs="Times New Roman"/>
          <w:i/>
          <w:iCs/>
          <w:lang w:eastAsia="en-US"/>
        </w:rPr>
        <w:t>Human Learning and Machine Learning – How they differ ?</w:t>
      </w:r>
      <w:r w:rsidRPr="007E64CB">
        <w:rPr>
          <w:rFonts w:ascii="Times New Roman" w:eastAsia="Times New Roman" w:hAnsi="Times New Roman" w:cs="Times New Roman"/>
          <w:lang w:eastAsia="en-US"/>
        </w:rPr>
        <w:t xml:space="preserve"> Data Science Central. </w:t>
      </w:r>
      <w:hyperlink r:id="rId10" w:anchor=":%7E:text=Humans%20acquire%20knowledge%20through%20experience,not%20mean%20you%20are%20intelligent" w:history="1">
        <w:r w:rsidR="009629B3" w:rsidRPr="007E64CB">
          <w:rPr>
            <w:rStyle w:val="Hyperlink"/>
            <w:rFonts w:ascii="Times New Roman" w:eastAsia="Times New Roman" w:hAnsi="Times New Roman" w:cs="Times New Roman"/>
            <w:lang w:eastAsia="en-US"/>
          </w:rPr>
          <w:t>https://www.datasciencecentral.com/human-learning-and-machine-learning-how-they-differ/#:%7E:text=Humans%20acquire%20knowledge%20through%20experience,not%20mean%20you%20are%20intelligent</w:t>
        </w:r>
      </w:hyperlink>
      <w:r w:rsidRPr="007E64CB">
        <w:rPr>
          <w:rFonts w:ascii="Times New Roman" w:eastAsia="Times New Roman" w:hAnsi="Times New Roman" w:cs="Times New Roman"/>
          <w:lang w:eastAsia="en-US"/>
        </w:rPr>
        <w:t>.</w:t>
      </w:r>
    </w:p>
    <w:p w14:paraId="2FA2954D" w14:textId="4FE21467" w:rsidR="009629B3" w:rsidRPr="007E64CB" w:rsidRDefault="009629B3" w:rsidP="009629B3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9629B3">
        <w:rPr>
          <w:rFonts w:ascii="Times New Roman" w:eastAsia="Times New Roman" w:hAnsi="Times New Roman" w:cs="Times New Roman"/>
          <w:lang w:eastAsia="en-US"/>
        </w:rPr>
        <w:t xml:space="preserve">Kiit, T. (2022, January 2). </w:t>
      </w:r>
      <w:r w:rsidRPr="009629B3">
        <w:rPr>
          <w:rFonts w:ascii="Times New Roman" w:eastAsia="Times New Roman" w:hAnsi="Times New Roman" w:cs="Times New Roman"/>
          <w:i/>
          <w:iCs/>
          <w:lang w:eastAsia="en-US"/>
        </w:rPr>
        <w:t>Reinforcement Learning – Exploration vs Exploitation Tradeoff</w:t>
      </w:r>
      <w:r w:rsidRPr="009629B3">
        <w:rPr>
          <w:rFonts w:ascii="Times New Roman" w:eastAsia="Times New Roman" w:hAnsi="Times New Roman" w:cs="Times New Roman"/>
          <w:lang w:eastAsia="en-US"/>
        </w:rPr>
        <w:t>. AI ML Analytics. https://ai-ml-analytics.com/reinforcement-learning-exploration-vs-exploitation-tradeoff/#:%7E:text=Exploration%20is%20more%20of%20a,lead%20to%20long%20term%20benefit.&amp;text=Exploitation%20basically%20exploits%20the%20agent’s,to%20get%20the%20most%20reward.</w:t>
      </w:r>
    </w:p>
    <w:p w14:paraId="0C7EFD37" w14:textId="6826F794" w:rsidR="00B722F4" w:rsidRDefault="00B722F4" w:rsidP="00B722F4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B722F4">
        <w:rPr>
          <w:rFonts w:ascii="Times New Roman" w:eastAsia="Times New Roman" w:hAnsi="Times New Roman" w:cs="Times New Roman"/>
          <w:lang w:eastAsia="en-US"/>
        </w:rPr>
        <w:t xml:space="preserve">Sarathy, V. (2018). </w:t>
      </w:r>
      <w:r w:rsidRPr="00B722F4">
        <w:rPr>
          <w:rFonts w:ascii="Times New Roman" w:eastAsia="Times New Roman" w:hAnsi="Times New Roman" w:cs="Times New Roman"/>
          <w:i/>
          <w:iCs/>
          <w:lang w:eastAsia="en-US"/>
        </w:rPr>
        <w:t>Real World Problem-Solving</w:t>
      </w:r>
      <w:r w:rsidRPr="00B722F4">
        <w:rPr>
          <w:rFonts w:ascii="Times New Roman" w:eastAsia="Times New Roman" w:hAnsi="Times New Roman" w:cs="Times New Roman"/>
          <w:lang w:eastAsia="en-US"/>
        </w:rPr>
        <w:t xml:space="preserve">. Frontiers. </w:t>
      </w:r>
      <w:hyperlink r:id="rId11" w:history="1">
        <w:r w:rsidR="00B155A1" w:rsidRPr="00A12DFE">
          <w:rPr>
            <w:rStyle w:val="Hyperlink"/>
            <w:rFonts w:ascii="Times New Roman" w:eastAsia="Times New Roman" w:hAnsi="Times New Roman" w:cs="Times New Roman"/>
            <w:lang w:eastAsia="en-US"/>
          </w:rPr>
          <w:t>https://www.frontiersin.org/articles/10.3389/fnhum.2018.00261/full</w:t>
        </w:r>
      </w:hyperlink>
    </w:p>
    <w:p w14:paraId="6CDEDBC5" w14:textId="580FAB37" w:rsidR="00B155A1" w:rsidRPr="00B722F4" w:rsidRDefault="00B155A1" w:rsidP="00B155A1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B155A1">
        <w:rPr>
          <w:rFonts w:ascii="Times New Roman" w:eastAsia="Times New Roman" w:hAnsi="Times New Roman" w:cs="Times New Roman"/>
          <w:lang w:eastAsia="en-US"/>
        </w:rPr>
        <w:lastRenderedPageBreak/>
        <w:t xml:space="preserve">Silver, D., &amp; Hubert, T. (2018, December 7). </w:t>
      </w:r>
      <w:r w:rsidRPr="00B155A1">
        <w:rPr>
          <w:rFonts w:ascii="Times New Roman" w:eastAsia="Times New Roman" w:hAnsi="Times New Roman" w:cs="Times New Roman"/>
          <w:i/>
          <w:iCs/>
          <w:lang w:eastAsia="en-US"/>
        </w:rPr>
        <w:t>A general reinforcement learning algorithm that masters chess, shogi, and Go through self-play</w:t>
      </w:r>
      <w:r w:rsidRPr="00B155A1">
        <w:rPr>
          <w:rFonts w:ascii="Times New Roman" w:eastAsia="Times New Roman" w:hAnsi="Times New Roman" w:cs="Times New Roman"/>
          <w:lang w:eastAsia="en-US"/>
        </w:rPr>
        <w:t>. Science.Org. Retrieved May 24, 2022, from https://www.science.org/doi/10.1126/science.aar6404</w:t>
      </w:r>
    </w:p>
    <w:p w14:paraId="4C802F19" w14:textId="77777777" w:rsidR="00041D38" w:rsidRDefault="00041D38" w:rsidP="00041D38">
      <w:pPr>
        <w:pStyle w:val="NormalWeb"/>
        <w:ind w:left="720" w:hanging="720"/>
      </w:pPr>
      <w:r>
        <w:t xml:space="preserve">Surma, G. (2018, September 26). </w:t>
      </w:r>
      <w:r>
        <w:rPr>
          <w:i/>
          <w:iCs/>
        </w:rPr>
        <w:t>Cartpole - Introduction to Reinforcement Learning (DQN - Deep Q-Learning)</w:t>
      </w:r>
      <w:r>
        <w:t>. Medium.Com. Retrieved May 30, 2022, from https://gsurma.medium.com/cartpole-introduction-to-reinforcement-learning-ed0eb5b58288</w:t>
      </w:r>
    </w:p>
    <w:p w14:paraId="28A8E3E2" w14:textId="77777777" w:rsidR="00BE5432" w:rsidRPr="00BE5432" w:rsidRDefault="00BE5432" w:rsidP="00BE5432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BE5432">
        <w:rPr>
          <w:rFonts w:ascii="Times New Roman" w:eastAsia="Times New Roman" w:hAnsi="Times New Roman" w:cs="Times New Roman"/>
          <w:lang w:eastAsia="en-US"/>
        </w:rPr>
        <w:t xml:space="preserve">Torres.Ai, J. (2021, December 14). </w:t>
      </w:r>
      <w:r w:rsidRPr="00BE5432">
        <w:rPr>
          <w:rFonts w:ascii="Times New Roman" w:eastAsia="Times New Roman" w:hAnsi="Times New Roman" w:cs="Times New Roman"/>
          <w:i/>
          <w:iCs/>
          <w:lang w:eastAsia="en-US"/>
        </w:rPr>
        <w:t>A gentle introduction to Deep Reinforcement Learning</w:t>
      </w:r>
      <w:r w:rsidRPr="00BE5432">
        <w:rPr>
          <w:rFonts w:ascii="Times New Roman" w:eastAsia="Times New Roman" w:hAnsi="Times New Roman" w:cs="Times New Roman"/>
          <w:lang w:eastAsia="en-US"/>
        </w:rPr>
        <w:t>. Medium. https://towardsdatascience.com/drl-01-a-gentle-introduction-to-deep-reinforcement-learning-405b79866bf4</w:t>
      </w:r>
    </w:p>
    <w:p w14:paraId="2BA68113" w14:textId="77777777" w:rsidR="00612EC1" w:rsidRDefault="00612EC1" w:rsidP="00A14630">
      <w:pPr>
        <w:ind w:firstLine="0"/>
      </w:pPr>
    </w:p>
    <w:sectPr w:rsidR="00612EC1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BF3E" w14:textId="77777777" w:rsidR="00F72991" w:rsidRDefault="00F72991">
      <w:pPr>
        <w:spacing w:line="240" w:lineRule="auto"/>
      </w:pPr>
      <w:r>
        <w:separator/>
      </w:r>
    </w:p>
  </w:endnote>
  <w:endnote w:type="continuationSeparator" w:id="0">
    <w:p w14:paraId="6DB2A947" w14:textId="77777777" w:rsidR="00F72991" w:rsidRDefault="00F72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FB93" w14:textId="77777777" w:rsidR="00F72991" w:rsidRDefault="00F72991">
      <w:pPr>
        <w:spacing w:line="240" w:lineRule="auto"/>
      </w:pPr>
      <w:r>
        <w:separator/>
      </w:r>
    </w:p>
  </w:footnote>
  <w:footnote w:type="continuationSeparator" w:id="0">
    <w:p w14:paraId="34196AA5" w14:textId="77777777" w:rsidR="00F72991" w:rsidRDefault="00F72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1743" w14:textId="6AE86D1B" w:rsidR="00E614DD" w:rsidRDefault="008F6E8D">
    <w:pPr>
      <w:pStyle w:val="Header"/>
    </w:pPr>
    <w:r>
      <w:t>Netwig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FDDB" w14:textId="37A5D01F" w:rsidR="00E614DD" w:rsidRDefault="00987FF8">
    <w:pPr>
      <w:pStyle w:val="Header"/>
    </w:pPr>
    <w:r>
      <w:t>Netwig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F1839"/>
    <w:multiLevelType w:val="hybridMultilevel"/>
    <w:tmpl w:val="53C29F7E"/>
    <w:lvl w:ilvl="0" w:tplc="4ABC7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6B20DAA"/>
    <w:multiLevelType w:val="hybridMultilevel"/>
    <w:tmpl w:val="5BE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E018C"/>
    <w:multiLevelType w:val="hybridMultilevel"/>
    <w:tmpl w:val="5E101482"/>
    <w:lvl w:ilvl="0" w:tplc="DEB68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9A260B"/>
    <w:multiLevelType w:val="hybridMultilevel"/>
    <w:tmpl w:val="28C4757C"/>
    <w:lvl w:ilvl="0" w:tplc="AF3AD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F27982"/>
    <w:multiLevelType w:val="hybridMultilevel"/>
    <w:tmpl w:val="BA3AB9F2"/>
    <w:lvl w:ilvl="0" w:tplc="9C5851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07712CC"/>
    <w:multiLevelType w:val="hybridMultilevel"/>
    <w:tmpl w:val="18BA118A"/>
    <w:lvl w:ilvl="0" w:tplc="1202506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047352"/>
    <w:multiLevelType w:val="hybridMultilevel"/>
    <w:tmpl w:val="E37E1030"/>
    <w:lvl w:ilvl="0" w:tplc="E11EC23A">
      <w:start w:val="2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41E74"/>
    <w:multiLevelType w:val="hybridMultilevel"/>
    <w:tmpl w:val="783AB2B6"/>
    <w:lvl w:ilvl="0" w:tplc="29CCD9D6">
      <w:start w:val="1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 w15:restartNumberingAfterBreak="0">
    <w:nsid w:val="3DEC53FE"/>
    <w:multiLevelType w:val="hybridMultilevel"/>
    <w:tmpl w:val="2106472E"/>
    <w:lvl w:ilvl="0" w:tplc="C92632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EF854C3"/>
    <w:multiLevelType w:val="hybridMultilevel"/>
    <w:tmpl w:val="889E7B50"/>
    <w:lvl w:ilvl="0" w:tplc="F440FC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B1B5787"/>
    <w:multiLevelType w:val="multilevel"/>
    <w:tmpl w:val="4572ABF8"/>
    <w:numStyleLink w:val="MLAOutline"/>
  </w:abstractNum>
  <w:abstractNum w:abstractNumId="2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9495AAD"/>
    <w:multiLevelType w:val="hybridMultilevel"/>
    <w:tmpl w:val="8F341F50"/>
    <w:lvl w:ilvl="0" w:tplc="B6A8D3A2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FA54D4"/>
    <w:multiLevelType w:val="hybridMultilevel"/>
    <w:tmpl w:val="4170B254"/>
    <w:lvl w:ilvl="0" w:tplc="76EA9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F76249"/>
    <w:multiLevelType w:val="hybridMultilevel"/>
    <w:tmpl w:val="65A28D46"/>
    <w:lvl w:ilvl="0" w:tplc="A7C0EA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1274524">
    <w:abstractNumId w:val="9"/>
  </w:num>
  <w:num w:numId="2" w16cid:durableId="401608328">
    <w:abstractNumId w:val="7"/>
  </w:num>
  <w:num w:numId="3" w16cid:durableId="211426062">
    <w:abstractNumId w:val="6"/>
  </w:num>
  <w:num w:numId="4" w16cid:durableId="1385593296">
    <w:abstractNumId w:val="5"/>
  </w:num>
  <w:num w:numId="5" w16cid:durableId="117528395">
    <w:abstractNumId w:val="4"/>
  </w:num>
  <w:num w:numId="6" w16cid:durableId="1690401887">
    <w:abstractNumId w:val="8"/>
  </w:num>
  <w:num w:numId="7" w16cid:durableId="795374759">
    <w:abstractNumId w:val="3"/>
  </w:num>
  <w:num w:numId="8" w16cid:durableId="434176054">
    <w:abstractNumId w:val="2"/>
  </w:num>
  <w:num w:numId="9" w16cid:durableId="1305045081">
    <w:abstractNumId w:val="1"/>
  </w:num>
  <w:num w:numId="10" w16cid:durableId="126241106">
    <w:abstractNumId w:val="0"/>
  </w:num>
  <w:num w:numId="11" w16cid:durableId="185296493">
    <w:abstractNumId w:val="16"/>
  </w:num>
  <w:num w:numId="12" w16cid:durableId="1288854078">
    <w:abstractNumId w:val="27"/>
  </w:num>
  <w:num w:numId="13" w16cid:durableId="745684357">
    <w:abstractNumId w:val="28"/>
  </w:num>
  <w:num w:numId="14" w16cid:durableId="1565070879">
    <w:abstractNumId w:val="23"/>
  </w:num>
  <w:num w:numId="15" w16cid:durableId="801000071">
    <w:abstractNumId w:val="31"/>
  </w:num>
  <w:num w:numId="16" w16cid:durableId="1917208172">
    <w:abstractNumId w:val="26"/>
  </w:num>
  <w:num w:numId="17" w16cid:durableId="754595045">
    <w:abstractNumId w:val="14"/>
  </w:num>
  <w:num w:numId="18" w16cid:durableId="1864325551">
    <w:abstractNumId w:val="11"/>
  </w:num>
  <w:num w:numId="19" w16cid:durableId="1763645169">
    <w:abstractNumId w:val="24"/>
  </w:num>
  <w:num w:numId="20" w16cid:durableId="1745879592">
    <w:abstractNumId w:val="34"/>
  </w:num>
  <w:num w:numId="21" w16cid:durableId="1129393564">
    <w:abstractNumId w:val="18"/>
  </w:num>
  <w:num w:numId="22" w16cid:durableId="858005276">
    <w:abstractNumId w:val="29"/>
  </w:num>
  <w:num w:numId="23" w16cid:durableId="432673125">
    <w:abstractNumId w:val="32"/>
  </w:num>
  <w:num w:numId="24" w16cid:durableId="2038700263">
    <w:abstractNumId w:val="12"/>
  </w:num>
  <w:num w:numId="25" w16cid:durableId="1863933409">
    <w:abstractNumId w:val="17"/>
  </w:num>
  <w:num w:numId="26" w16cid:durableId="2101096559">
    <w:abstractNumId w:val="30"/>
  </w:num>
  <w:num w:numId="27" w16cid:durableId="187914461">
    <w:abstractNumId w:val="20"/>
  </w:num>
  <w:num w:numId="28" w16cid:durableId="875122802">
    <w:abstractNumId w:val="13"/>
  </w:num>
  <w:num w:numId="29" w16cid:durableId="852493737">
    <w:abstractNumId w:val="22"/>
  </w:num>
  <w:num w:numId="30" w16cid:durableId="1136487584">
    <w:abstractNumId w:val="19"/>
  </w:num>
  <w:num w:numId="31" w16cid:durableId="1117872137">
    <w:abstractNumId w:val="25"/>
  </w:num>
  <w:num w:numId="32" w16cid:durableId="164437989">
    <w:abstractNumId w:val="33"/>
  </w:num>
  <w:num w:numId="33" w16cid:durableId="619341301">
    <w:abstractNumId w:val="10"/>
  </w:num>
  <w:num w:numId="34" w16cid:durableId="1390112357">
    <w:abstractNumId w:val="15"/>
  </w:num>
  <w:num w:numId="35" w16cid:durableId="239489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F8"/>
    <w:rsid w:val="00002AFA"/>
    <w:rsid w:val="00010BBC"/>
    <w:rsid w:val="00012DDE"/>
    <w:rsid w:val="00013B2D"/>
    <w:rsid w:val="00014355"/>
    <w:rsid w:val="00014E0C"/>
    <w:rsid w:val="00016EBD"/>
    <w:rsid w:val="000215E6"/>
    <w:rsid w:val="00027AE9"/>
    <w:rsid w:val="00027B6C"/>
    <w:rsid w:val="00032501"/>
    <w:rsid w:val="00033234"/>
    <w:rsid w:val="00034404"/>
    <w:rsid w:val="0003494A"/>
    <w:rsid w:val="00035651"/>
    <w:rsid w:val="000374BA"/>
    <w:rsid w:val="00040CBB"/>
    <w:rsid w:val="00041D38"/>
    <w:rsid w:val="000513A0"/>
    <w:rsid w:val="00052198"/>
    <w:rsid w:val="00053513"/>
    <w:rsid w:val="0005491A"/>
    <w:rsid w:val="000602FD"/>
    <w:rsid w:val="000611AB"/>
    <w:rsid w:val="00061C4D"/>
    <w:rsid w:val="0006385D"/>
    <w:rsid w:val="00064F35"/>
    <w:rsid w:val="00067A9C"/>
    <w:rsid w:val="00067DB6"/>
    <w:rsid w:val="000708DC"/>
    <w:rsid w:val="0007250A"/>
    <w:rsid w:val="00077C43"/>
    <w:rsid w:val="00083484"/>
    <w:rsid w:val="000853C5"/>
    <w:rsid w:val="00087B14"/>
    <w:rsid w:val="000A4B1E"/>
    <w:rsid w:val="000B1317"/>
    <w:rsid w:val="000B651A"/>
    <w:rsid w:val="000B73D8"/>
    <w:rsid w:val="000B76D4"/>
    <w:rsid w:val="000B78C8"/>
    <w:rsid w:val="000C5D6A"/>
    <w:rsid w:val="000C6B30"/>
    <w:rsid w:val="000D4561"/>
    <w:rsid w:val="000E4E2D"/>
    <w:rsid w:val="000E5428"/>
    <w:rsid w:val="000F0BF7"/>
    <w:rsid w:val="000F0E3F"/>
    <w:rsid w:val="00107C16"/>
    <w:rsid w:val="001148AC"/>
    <w:rsid w:val="00116EC1"/>
    <w:rsid w:val="00121B52"/>
    <w:rsid w:val="00123305"/>
    <w:rsid w:val="00125324"/>
    <w:rsid w:val="00125597"/>
    <w:rsid w:val="00131A9A"/>
    <w:rsid w:val="00137AE3"/>
    <w:rsid w:val="00137DB6"/>
    <w:rsid w:val="001427AA"/>
    <w:rsid w:val="00142890"/>
    <w:rsid w:val="001446C5"/>
    <w:rsid w:val="001463B2"/>
    <w:rsid w:val="001468EC"/>
    <w:rsid w:val="0015568A"/>
    <w:rsid w:val="00164A06"/>
    <w:rsid w:val="001757B2"/>
    <w:rsid w:val="00175A9D"/>
    <w:rsid w:val="0018138F"/>
    <w:rsid w:val="001859F6"/>
    <w:rsid w:val="00185D6C"/>
    <w:rsid w:val="00191FCD"/>
    <w:rsid w:val="00193624"/>
    <w:rsid w:val="001A4A8F"/>
    <w:rsid w:val="001A5D5D"/>
    <w:rsid w:val="001B0375"/>
    <w:rsid w:val="001B6E58"/>
    <w:rsid w:val="001C6EE4"/>
    <w:rsid w:val="001C704B"/>
    <w:rsid w:val="001C7272"/>
    <w:rsid w:val="001E1D97"/>
    <w:rsid w:val="001E5A42"/>
    <w:rsid w:val="001F5F79"/>
    <w:rsid w:val="001F62C0"/>
    <w:rsid w:val="00203AE6"/>
    <w:rsid w:val="00207359"/>
    <w:rsid w:val="0021239B"/>
    <w:rsid w:val="00213F8F"/>
    <w:rsid w:val="00223277"/>
    <w:rsid w:val="002242B3"/>
    <w:rsid w:val="00226BF1"/>
    <w:rsid w:val="0023622C"/>
    <w:rsid w:val="00245E02"/>
    <w:rsid w:val="00251B34"/>
    <w:rsid w:val="002530D0"/>
    <w:rsid w:val="00256C5B"/>
    <w:rsid w:val="00265B30"/>
    <w:rsid w:val="002710DE"/>
    <w:rsid w:val="0027692F"/>
    <w:rsid w:val="00277D8C"/>
    <w:rsid w:val="00281D40"/>
    <w:rsid w:val="00282F53"/>
    <w:rsid w:val="00286E19"/>
    <w:rsid w:val="0029288B"/>
    <w:rsid w:val="002943CB"/>
    <w:rsid w:val="002A3515"/>
    <w:rsid w:val="002B7946"/>
    <w:rsid w:val="002C0E30"/>
    <w:rsid w:val="002C5C35"/>
    <w:rsid w:val="002D04E0"/>
    <w:rsid w:val="002E2C0A"/>
    <w:rsid w:val="002F6A2A"/>
    <w:rsid w:val="002F7C74"/>
    <w:rsid w:val="00301F72"/>
    <w:rsid w:val="00305C9B"/>
    <w:rsid w:val="00311932"/>
    <w:rsid w:val="003145FB"/>
    <w:rsid w:val="00337909"/>
    <w:rsid w:val="00341856"/>
    <w:rsid w:val="0034308B"/>
    <w:rsid w:val="0034349C"/>
    <w:rsid w:val="003462BA"/>
    <w:rsid w:val="0034796C"/>
    <w:rsid w:val="0035022D"/>
    <w:rsid w:val="0035287A"/>
    <w:rsid w:val="00352D2C"/>
    <w:rsid w:val="0035304C"/>
    <w:rsid w:val="003536B2"/>
    <w:rsid w:val="00353B66"/>
    <w:rsid w:val="00374C6A"/>
    <w:rsid w:val="00375170"/>
    <w:rsid w:val="00382F09"/>
    <w:rsid w:val="003908C2"/>
    <w:rsid w:val="003A1FF0"/>
    <w:rsid w:val="003B40E3"/>
    <w:rsid w:val="003B775A"/>
    <w:rsid w:val="003C144A"/>
    <w:rsid w:val="003C208E"/>
    <w:rsid w:val="003C4401"/>
    <w:rsid w:val="003C607F"/>
    <w:rsid w:val="003D41A3"/>
    <w:rsid w:val="003E25C1"/>
    <w:rsid w:val="003F04A0"/>
    <w:rsid w:val="003F591E"/>
    <w:rsid w:val="003F65E8"/>
    <w:rsid w:val="0040183B"/>
    <w:rsid w:val="00422C81"/>
    <w:rsid w:val="0044008E"/>
    <w:rsid w:val="00443649"/>
    <w:rsid w:val="004451D5"/>
    <w:rsid w:val="004503D6"/>
    <w:rsid w:val="00451876"/>
    <w:rsid w:val="00454393"/>
    <w:rsid w:val="00463D21"/>
    <w:rsid w:val="0047154A"/>
    <w:rsid w:val="00472360"/>
    <w:rsid w:val="004805F4"/>
    <w:rsid w:val="00481578"/>
    <w:rsid w:val="004A0E50"/>
    <w:rsid w:val="004A2675"/>
    <w:rsid w:val="004C510B"/>
    <w:rsid w:val="004C59C6"/>
    <w:rsid w:val="004C5D5D"/>
    <w:rsid w:val="004D2205"/>
    <w:rsid w:val="004D713B"/>
    <w:rsid w:val="004E2604"/>
    <w:rsid w:val="004F00D4"/>
    <w:rsid w:val="004F1E95"/>
    <w:rsid w:val="004F4E3A"/>
    <w:rsid w:val="004F7139"/>
    <w:rsid w:val="0050323A"/>
    <w:rsid w:val="005065D7"/>
    <w:rsid w:val="005109CC"/>
    <w:rsid w:val="00512DA0"/>
    <w:rsid w:val="00513F38"/>
    <w:rsid w:val="005145C4"/>
    <w:rsid w:val="005217C8"/>
    <w:rsid w:val="00545850"/>
    <w:rsid w:val="005502CE"/>
    <w:rsid w:val="00551613"/>
    <w:rsid w:val="00552051"/>
    <w:rsid w:val="005542F9"/>
    <w:rsid w:val="00557878"/>
    <w:rsid w:val="00564A6F"/>
    <w:rsid w:val="005760D2"/>
    <w:rsid w:val="00577414"/>
    <w:rsid w:val="005802C7"/>
    <w:rsid w:val="0058099F"/>
    <w:rsid w:val="00581DC0"/>
    <w:rsid w:val="005963F5"/>
    <w:rsid w:val="005A0DA0"/>
    <w:rsid w:val="005A68D5"/>
    <w:rsid w:val="005B22A2"/>
    <w:rsid w:val="005C2F74"/>
    <w:rsid w:val="005C514E"/>
    <w:rsid w:val="005C51EC"/>
    <w:rsid w:val="005C61FD"/>
    <w:rsid w:val="005C6961"/>
    <w:rsid w:val="005D4632"/>
    <w:rsid w:val="005F049C"/>
    <w:rsid w:val="005F2112"/>
    <w:rsid w:val="005F4A71"/>
    <w:rsid w:val="005F59CF"/>
    <w:rsid w:val="005F6471"/>
    <w:rsid w:val="00600B72"/>
    <w:rsid w:val="00601E58"/>
    <w:rsid w:val="00612EC1"/>
    <w:rsid w:val="00615D43"/>
    <w:rsid w:val="00625984"/>
    <w:rsid w:val="006260EF"/>
    <w:rsid w:val="006314DC"/>
    <w:rsid w:val="00633CEC"/>
    <w:rsid w:val="006364DB"/>
    <w:rsid w:val="00641393"/>
    <w:rsid w:val="00646D82"/>
    <w:rsid w:val="006569CA"/>
    <w:rsid w:val="00661452"/>
    <w:rsid w:val="0066542B"/>
    <w:rsid w:val="0067107E"/>
    <w:rsid w:val="00671CB1"/>
    <w:rsid w:val="0067243E"/>
    <w:rsid w:val="00677693"/>
    <w:rsid w:val="0068127B"/>
    <w:rsid w:val="00685F3C"/>
    <w:rsid w:val="0069041E"/>
    <w:rsid w:val="00691179"/>
    <w:rsid w:val="00691EC1"/>
    <w:rsid w:val="00695B00"/>
    <w:rsid w:val="006A383E"/>
    <w:rsid w:val="006A3D18"/>
    <w:rsid w:val="006B270B"/>
    <w:rsid w:val="006B3CBE"/>
    <w:rsid w:val="006B51AA"/>
    <w:rsid w:val="006C7026"/>
    <w:rsid w:val="006D0B40"/>
    <w:rsid w:val="006D42FB"/>
    <w:rsid w:val="006D6DB8"/>
    <w:rsid w:val="006E12DD"/>
    <w:rsid w:val="006E401A"/>
    <w:rsid w:val="006E6964"/>
    <w:rsid w:val="006E6E5B"/>
    <w:rsid w:val="00710A4A"/>
    <w:rsid w:val="00722590"/>
    <w:rsid w:val="007228FC"/>
    <w:rsid w:val="00733CC1"/>
    <w:rsid w:val="00746370"/>
    <w:rsid w:val="00753B59"/>
    <w:rsid w:val="0075564D"/>
    <w:rsid w:val="007573EA"/>
    <w:rsid w:val="007653CE"/>
    <w:rsid w:val="00767717"/>
    <w:rsid w:val="00771D2B"/>
    <w:rsid w:val="00782EE2"/>
    <w:rsid w:val="00785F11"/>
    <w:rsid w:val="00786AA9"/>
    <w:rsid w:val="00787D15"/>
    <w:rsid w:val="00792669"/>
    <w:rsid w:val="00792DFA"/>
    <w:rsid w:val="007974FD"/>
    <w:rsid w:val="007A1A2B"/>
    <w:rsid w:val="007B78B1"/>
    <w:rsid w:val="007C0C05"/>
    <w:rsid w:val="007C4973"/>
    <w:rsid w:val="007C53FB"/>
    <w:rsid w:val="007C684B"/>
    <w:rsid w:val="007C6F84"/>
    <w:rsid w:val="007C7D9E"/>
    <w:rsid w:val="007D08E4"/>
    <w:rsid w:val="007E075C"/>
    <w:rsid w:val="007E64CB"/>
    <w:rsid w:val="007F5154"/>
    <w:rsid w:val="007F7B7E"/>
    <w:rsid w:val="0080215E"/>
    <w:rsid w:val="00804F2A"/>
    <w:rsid w:val="00807E56"/>
    <w:rsid w:val="00811CDB"/>
    <w:rsid w:val="00814479"/>
    <w:rsid w:val="00815BAE"/>
    <w:rsid w:val="00815DBB"/>
    <w:rsid w:val="00816AE2"/>
    <w:rsid w:val="008177EB"/>
    <w:rsid w:val="00821F45"/>
    <w:rsid w:val="00821F8D"/>
    <w:rsid w:val="00825113"/>
    <w:rsid w:val="008304B3"/>
    <w:rsid w:val="00831221"/>
    <w:rsid w:val="00834BED"/>
    <w:rsid w:val="00835087"/>
    <w:rsid w:val="0083794B"/>
    <w:rsid w:val="00837EB5"/>
    <w:rsid w:val="00847868"/>
    <w:rsid w:val="00853EA2"/>
    <w:rsid w:val="008628A2"/>
    <w:rsid w:val="00883F0F"/>
    <w:rsid w:val="008931EC"/>
    <w:rsid w:val="008943B6"/>
    <w:rsid w:val="008A4E1D"/>
    <w:rsid w:val="008A6522"/>
    <w:rsid w:val="008B7D18"/>
    <w:rsid w:val="008C59E2"/>
    <w:rsid w:val="008C5F0E"/>
    <w:rsid w:val="008C74B2"/>
    <w:rsid w:val="008D3DB8"/>
    <w:rsid w:val="008E2651"/>
    <w:rsid w:val="008E2BD3"/>
    <w:rsid w:val="008E34C2"/>
    <w:rsid w:val="008E36F8"/>
    <w:rsid w:val="008E4A19"/>
    <w:rsid w:val="008F1F97"/>
    <w:rsid w:val="008F2E38"/>
    <w:rsid w:val="008F4052"/>
    <w:rsid w:val="008F6E8D"/>
    <w:rsid w:val="00901A6F"/>
    <w:rsid w:val="009036B9"/>
    <w:rsid w:val="00904834"/>
    <w:rsid w:val="009131CF"/>
    <w:rsid w:val="00925335"/>
    <w:rsid w:val="009274BA"/>
    <w:rsid w:val="00932529"/>
    <w:rsid w:val="009348A4"/>
    <w:rsid w:val="0093532B"/>
    <w:rsid w:val="0094173B"/>
    <w:rsid w:val="009502CB"/>
    <w:rsid w:val="009504D1"/>
    <w:rsid w:val="009550ED"/>
    <w:rsid w:val="009629B3"/>
    <w:rsid w:val="009654DB"/>
    <w:rsid w:val="0097005D"/>
    <w:rsid w:val="0097045C"/>
    <w:rsid w:val="00987FF8"/>
    <w:rsid w:val="009A0CC9"/>
    <w:rsid w:val="009A1CC3"/>
    <w:rsid w:val="009A78A6"/>
    <w:rsid w:val="009B65B5"/>
    <w:rsid w:val="009C14F6"/>
    <w:rsid w:val="009D48E1"/>
    <w:rsid w:val="009D4EB3"/>
    <w:rsid w:val="009D5252"/>
    <w:rsid w:val="009D796A"/>
    <w:rsid w:val="009E524B"/>
    <w:rsid w:val="009E64AC"/>
    <w:rsid w:val="009E7AAA"/>
    <w:rsid w:val="009F4E26"/>
    <w:rsid w:val="00A0510B"/>
    <w:rsid w:val="00A13E59"/>
    <w:rsid w:val="00A14630"/>
    <w:rsid w:val="00A15448"/>
    <w:rsid w:val="00A201F1"/>
    <w:rsid w:val="00A202E2"/>
    <w:rsid w:val="00A31389"/>
    <w:rsid w:val="00A360C8"/>
    <w:rsid w:val="00A4359A"/>
    <w:rsid w:val="00A520D2"/>
    <w:rsid w:val="00A56327"/>
    <w:rsid w:val="00A56DD7"/>
    <w:rsid w:val="00A57846"/>
    <w:rsid w:val="00A6585A"/>
    <w:rsid w:val="00A659C8"/>
    <w:rsid w:val="00A66DB9"/>
    <w:rsid w:val="00A72A71"/>
    <w:rsid w:val="00A84AED"/>
    <w:rsid w:val="00A958FF"/>
    <w:rsid w:val="00AA3953"/>
    <w:rsid w:val="00AA5C3D"/>
    <w:rsid w:val="00AB0418"/>
    <w:rsid w:val="00AB67EF"/>
    <w:rsid w:val="00AC0C82"/>
    <w:rsid w:val="00AC4F8E"/>
    <w:rsid w:val="00AD0C6C"/>
    <w:rsid w:val="00AD1289"/>
    <w:rsid w:val="00AD2E71"/>
    <w:rsid w:val="00AD5B66"/>
    <w:rsid w:val="00AE60AC"/>
    <w:rsid w:val="00AF3F2B"/>
    <w:rsid w:val="00B06B3E"/>
    <w:rsid w:val="00B13D1B"/>
    <w:rsid w:val="00B14A66"/>
    <w:rsid w:val="00B155A1"/>
    <w:rsid w:val="00B1696E"/>
    <w:rsid w:val="00B17F47"/>
    <w:rsid w:val="00B26484"/>
    <w:rsid w:val="00B27A18"/>
    <w:rsid w:val="00B36AFD"/>
    <w:rsid w:val="00B443E7"/>
    <w:rsid w:val="00B44725"/>
    <w:rsid w:val="00B4514D"/>
    <w:rsid w:val="00B630EC"/>
    <w:rsid w:val="00B65368"/>
    <w:rsid w:val="00B722F4"/>
    <w:rsid w:val="00B760A8"/>
    <w:rsid w:val="00B762FC"/>
    <w:rsid w:val="00B763E3"/>
    <w:rsid w:val="00B818DF"/>
    <w:rsid w:val="00B9120D"/>
    <w:rsid w:val="00BA05C3"/>
    <w:rsid w:val="00BA1850"/>
    <w:rsid w:val="00BA1A11"/>
    <w:rsid w:val="00BA210C"/>
    <w:rsid w:val="00BA47CB"/>
    <w:rsid w:val="00BA5774"/>
    <w:rsid w:val="00BA7E90"/>
    <w:rsid w:val="00BB35D3"/>
    <w:rsid w:val="00BC0BDC"/>
    <w:rsid w:val="00BC0C37"/>
    <w:rsid w:val="00BC15C5"/>
    <w:rsid w:val="00BC2D7B"/>
    <w:rsid w:val="00BD76C9"/>
    <w:rsid w:val="00BE26BB"/>
    <w:rsid w:val="00BE3538"/>
    <w:rsid w:val="00BE4AD7"/>
    <w:rsid w:val="00BE5432"/>
    <w:rsid w:val="00BF05A7"/>
    <w:rsid w:val="00BF0895"/>
    <w:rsid w:val="00C02F24"/>
    <w:rsid w:val="00C04ED7"/>
    <w:rsid w:val="00C108EC"/>
    <w:rsid w:val="00C128A2"/>
    <w:rsid w:val="00C136C6"/>
    <w:rsid w:val="00C21873"/>
    <w:rsid w:val="00C304C4"/>
    <w:rsid w:val="00C374B6"/>
    <w:rsid w:val="00C40168"/>
    <w:rsid w:val="00C474CC"/>
    <w:rsid w:val="00C53A9F"/>
    <w:rsid w:val="00C559EA"/>
    <w:rsid w:val="00C6382D"/>
    <w:rsid w:val="00C64225"/>
    <w:rsid w:val="00C67FBA"/>
    <w:rsid w:val="00C7429C"/>
    <w:rsid w:val="00C76395"/>
    <w:rsid w:val="00C8222C"/>
    <w:rsid w:val="00C9360D"/>
    <w:rsid w:val="00CA7A5B"/>
    <w:rsid w:val="00CB163C"/>
    <w:rsid w:val="00CB3C84"/>
    <w:rsid w:val="00CB4BC2"/>
    <w:rsid w:val="00CB579D"/>
    <w:rsid w:val="00CC3C67"/>
    <w:rsid w:val="00CC684B"/>
    <w:rsid w:val="00CD1AFB"/>
    <w:rsid w:val="00CD747C"/>
    <w:rsid w:val="00CD7D0E"/>
    <w:rsid w:val="00CE38E4"/>
    <w:rsid w:val="00CE7A89"/>
    <w:rsid w:val="00CF5951"/>
    <w:rsid w:val="00CF6771"/>
    <w:rsid w:val="00CF6BC2"/>
    <w:rsid w:val="00D00233"/>
    <w:rsid w:val="00D0185A"/>
    <w:rsid w:val="00D03CE6"/>
    <w:rsid w:val="00D15E5B"/>
    <w:rsid w:val="00D174EA"/>
    <w:rsid w:val="00D206F4"/>
    <w:rsid w:val="00D276B0"/>
    <w:rsid w:val="00D2783A"/>
    <w:rsid w:val="00D30072"/>
    <w:rsid w:val="00D42D42"/>
    <w:rsid w:val="00D50FFE"/>
    <w:rsid w:val="00D51F18"/>
    <w:rsid w:val="00D52117"/>
    <w:rsid w:val="00D62CC9"/>
    <w:rsid w:val="00D644E1"/>
    <w:rsid w:val="00D65B1C"/>
    <w:rsid w:val="00D7541E"/>
    <w:rsid w:val="00D82595"/>
    <w:rsid w:val="00D96A41"/>
    <w:rsid w:val="00D96CAC"/>
    <w:rsid w:val="00DA2A41"/>
    <w:rsid w:val="00DA7BDD"/>
    <w:rsid w:val="00DB0D39"/>
    <w:rsid w:val="00DC2DC0"/>
    <w:rsid w:val="00DC3062"/>
    <w:rsid w:val="00DC7328"/>
    <w:rsid w:val="00DD1D67"/>
    <w:rsid w:val="00DD2DA3"/>
    <w:rsid w:val="00DE01AB"/>
    <w:rsid w:val="00DE37A7"/>
    <w:rsid w:val="00DE7FBF"/>
    <w:rsid w:val="00DF3479"/>
    <w:rsid w:val="00DF7B8E"/>
    <w:rsid w:val="00E00C74"/>
    <w:rsid w:val="00E01F6C"/>
    <w:rsid w:val="00E037B3"/>
    <w:rsid w:val="00E054C0"/>
    <w:rsid w:val="00E10763"/>
    <w:rsid w:val="00E123B2"/>
    <w:rsid w:val="00E14005"/>
    <w:rsid w:val="00E201EF"/>
    <w:rsid w:val="00E26E89"/>
    <w:rsid w:val="00E33D9E"/>
    <w:rsid w:val="00E343E0"/>
    <w:rsid w:val="00E3449D"/>
    <w:rsid w:val="00E34A21"/>
    <w:rsid w:val="00E43523"/>
    <w:rsid w:val="00E551E2"/>
    <w:rsid w:val="00E575FC"/>
    <w:rsid w:val="00E614DD"/>
    <w:rsid w:val="00E6263A"/>
    <w:rsid w:val="00E63195"/>
    <w:rsid w:val="00E67901"/>
    <w:rsid w:val="00E73B82"/>
    <w:rsid w:val="00E7704D"/>
    <w:rsid w:val="00E85F08"/>
    <w:rsid w:val="00E97C0A"/>
    <w:rsid w:val="00E97C30"/>
    <w:rsid w:val="00EA5FC1"/>
    <w:rsid w:val="00EB19E0"/>
    <w:rsid w:val="00EB3A69"/>
    <w:rsid w:val="00EB7FEC"/>
    <w:rsid w:val="00EC1EC5"/>
    <w:rsid w:val="00EC37E1"/>
    <w:rsid w:val="00EC58BD"/>
    <w:rsid w:val="00ED29F5"/>
    <w:rsid w:val="00ED73A0"/>
    <w:rsid w:val="00ED7690"/>
    <w:rsid w:val="00EE018D"/>
    <w:rsid w:val="00EE4118"/>
    <w:rsid w:val="00EF0BA7"/>
    <w:rsid w:val="00EF5607"/>
    <w:rsid w:val="00F00905"/>
    <w:rsid w:val="00F070C3"/>
    <w:rsid w:val="00F07A6C"/>
    <w:rsid w:val="00F1184C"/>
    <w:rsid w:val="00F11A05"/>
    <w:rsid w:val="00F2252B"/>
    <w:rsid w:val="00F242D9"/>
    <w:rsid w:val="00F36055"/>
    <w:rsid w:val="00F36286"/>
    <w:rsid w:val="00F656AE"/>
    <w:rsid w:val="00F70F88"/>
    <w:rsid w:val="00F72991"/>
    <w:rsid w:val="00F76906"/>
    <w:rsid w:val="00F76A46"/>
    <w:rsid w:val="00F8244D"/>
    <w:rsid w:val="00F87D37"/>
    <w:rsid w:val="00F92229"/>
    <w:rsid w:val="00F9444C"/>
    <w:rsid w:val="00F95635"/>
    <w:rsid w:val="00FA002C"/>
    <w:rsid w:val="00FA03A0"/>
    <w:rsid w:val="00FA1E3F"/>
    <w:rsid w:val="00FA2A10"/>
    <w:rsid w:val="00FA6BB5"/>
    <w:rsid w:val="00FA7F33"/>
    <w:rsid w:val="00FB4267"/>
    <w:rsid w:val="00FB4A1C"/>
    <w:rsid w:val="00FB6097"/>
    <w:rsid w:val="00FB6181"/>
    <w:rsid w:val="00FB67CA"/>
    <w:rsid w:val="00FB7BDD"/>
    <w:rsid w:val="00FC200A"/>
    <w:rsid w:val="00FD3B98"/>
    <w:rsid w:val="00FD7464"/>
    <w:rsid w:val="00FE0E7E"/>
    <w:rsid w:val="00FE553A"/>
    <w:rsid w:val="00FE72C1"/>
    <w:rsid w:val="00FF13C1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A86FA"/>
  <w15:chartTrackingRefBased/>
  <w15:docId w15:val="{1A175BB7-88A3-41E3-96A2-018DEC05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F70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F6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ontiersin.org/articles/10.3389/fnhum.2018.00261/ful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datasciencecentral.com/human-learning-and-machine-learning-how-they-diff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echtarget.com/searchenterpriseai/definition/reinforcement-learn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%20Sterling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Jeg19</b:Tag>
    <b:SourceType>JournalArticle</b:SourceType>
    <b:Guid>{8CDB5975-D11E-4E4A-AFC6-CF4A053273F3}</b:Guid>
    <b:Title>DevSecOps A Systemic Approach for Secure Software Development</b:Title>
    <b:Year>2019</b:Year>
    <b:Author>
      <b:Author>
        <b:NameList>
          <b:Person>
            <b:Last>Jeganathan</b:Last>
            <b:First>Seetharaman</b:First>
          </b:Person>
        </b:NameList>
      </b:Author>
    </b:Author>
    <b:JournalName>ISSA Journal</b:JournalName>
    <b:RefOrder>1</b:RefOrder>
  </b:Source>
  <b:Source>
    <b:Tag>Goe19</b:Tag>
    <b:SourceType>Book</b:SourceType>
    <b:Guid>{2035D401-3113-45FD-9293-72B0B33F1F5E}</b:Guid>
    <b:Title>The Cambridge Handbook of Intelligence</b:Title>
    <b:Year>2019</b:Year>
    <b:Author>
      <b:Author>
        <b:NameList>
          <b:Person>
            <b:Last>Goel</b:Last>
            <b:First>Ashok</b:First>
            <b:Middle>K</b:Middle>
          </b:Person>
          <b:Person>
            <b:Last>Davies</b:Last>
            <b:First>Jim</b:First>
          </b:Person>
        </b:NameList>
      </b:Author>
    </b:Author>
    <b:City>Cambridge</b:City>
    <b:Publisher>Cambridge University Press</b:Publisher>
    <b:CountryRegion>England</b:CountryRegion>
    <b:RefOrder>2</b:RefOrder>
  </b:Source>
  <b:Source>
    <b:Tag>Len21</b:Tag>
    <b:SourceType>InternetSite</b:SourceType>
    <b:Guid>{AE4BBDDA-86FF-4EA9-934D-C1676130FF1B}</b:Guid>
    <b:Title>A Comprehensive Guide to Representation Learning for Beginners</b:Title>
    <b:Year>2021</b:Year>
    <b:Author>
      <b:Author>
        <b:NameList>
          <b:Person>
            <b:Last>Lendave</b:Last>
            <b:First>Vijaysinh</b:First>
          </b:Person>
        </b:NameList>
      </b:Author>
    </b:Author>
    <b:Month>November</b:Month>
    <b:Day>4</b:Day>
    <b:URL>https://analyticsindiamag.com/a-comprehensive-guide-to-representation-learning-for-beginners/</b:URL>
    <b:YearAccessed>2022</b:YearAccessed>
    <b:MonthAccessed>May</b:MonthAccessed>
    <b:DayAccessed>7</b:DayAccessed>
    <b:RefOrder>3</b:RefOrder>
  </b:Source>
  <b:Source>
    <b:Tag>Van22</b:Tag>
    <b:SourceType>InternetSite</b:SourceType>
    <b:Guid>{A8687EAE-CF2B-49AB-98B0-DD3FBA272461}</b:Guid>
    <b:Title>Procedural Generation</b:Title>
    <b:InternetSiteTitle>mit.edu</b:InternetSiteTitle>
    <b:URL>http://www.mit.edu/~jessicav/6.S198/Blog_Post/ProceduralGeneration.html</b:URL>
    <b:Author>
      <b:Author>
        <b:NameList>
          <b:Person>
            <b:Last>Van Brummelen</b:Last>
            <b:First>Jessica</b:First>
          </b:Person>
          <b:Person>
            <b:Last>Chen</b:Last>
            <b:First>Bryan</b:First>
          </b:Person>
        </b:NameList>
      </b:Author>
    </b:Author>
    <b:YearAccessed>2022</b:YearAccessed>
    <b:MonthAccessed>May</b:MonthAccessed>
    <b:DayAccessed>7</b:DayAccessed>
    <b:RefOrder>4</b:RefOrder>
  </b:Source>
  <b:Source>
    <b:Tag>AWS22</b:Tag>
    <b:SourceType>InternetSite</b:SourceType>
    <b:Guid>{AF65E646-E19D-4002-B4B4-E29BF4753196}</b:Guid>
    <b:InternetSiteTitle>Deep Learning with TensorFlow</b:InternetSiteTitle>
    <b:Year>2022</b:Year>
    <b:Month>May</b:Month>
    <b:Day>7</b:Day>
    <b:URL>https://aws.amazon.com/tensorflow/</b:URL>
    <b:Author>
      <b:Author>
        <b:NameList>
          <b:Person>
            <b:Last>AWS</b:Last>
          </b:Person>
        </b:NameList>
      </b:Author>
    </b:Author>
    <b:RefOrder>5</b:RefOrder>
  </b:Source>
  <b:Source>
    <b:Tag>Ara22</b:Tag>
    <b:SourceType>InternetSite</b:SourceType>
    <b:Guid>{3A43944C-BFB6-491D-8CDD-2249CCF9A99F}</b:Guid>
    <b:InternetSiteTitle>Top Best 10 AI Music Composers in 2022</b:InternetSiteTitle>
    <b:Year>2022</b:Year>
    <b:Month>March</b:Month>
    <b:Day>31</b:Day>
    <b:URL>https://filmora.wondershare.com/audio-editing/best-ai-music-composer.html</b:URL>
    <b:Author>
      <b:Author>
        <b:NameList>
          <b:Person>
            <b:Last>Arango</b:Last>
            <b:First>Benjamin</b:First>
          </b:Person>
        </b:NameList>
      </b:Author>
    </b:Author>
    <b:YearAccessed>2022</b:YearAccessed>
    <b:MonthAccessed>May</b:MonthAccessed>
    <b:DayAccessed>7</b:DayAccessed>
    <b:RefOrder>6</b:RefOrder>
  </b:Source>
  <b:Source>
    <b:Tag>Les20</b:Tag>
    <b:SourceType>Book</b:SourceType>
    <b:Guid>{FEE3176E-5077-491A-90A6-52A28B2F1052}</b:Guid>
    <b:Title>Understanding Bias in Facial Recognition Technologies</b:Title>
    <b:Year>2020</b:Year>
    <b:Author>
      <b:Author>
        <b:NameList>
          <b:Person>
            <b:Last>Leslie</b:Last>
            <b:First>David</b:First>
          </b:Person>
        </b:NameList>
      </b:Author>
    </b:Author>
    <b:Publisher>The Alan Turing Institute</b:Publisher>
    <b:RefOrder>7</b:RefOrder>
  </b:Source>
  <b:Source>
    <b:Tag>Gul17</b:Tag>
    <b:SourceType>Book</b:SourceType>
    <b:Guid>{98B0CFA6-023A-411E-B3D5-2C6346882526}</b:Guid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Title>Deep Learning with Keras</b:Title>
    <b:Year>2017</b:Year>
    <b:City>Birmingham</b:City>
    <b:Publisher>Packt Publishing</b:Publisher>
    <b:CountryRegion>UK</b:CountryRegion>
    <b:RefOrder>8</b:RefOrder>
  </b:Source>
  <b:Source>
    <b:Tag>Kha22</b:Tag>
    <b:SourceType>InternetSite</b:SourceType>
    <b:Guid>{F1ACB7D8-B084-4D80-ACB9-0AB3B4467CA7}</b:Guid>
    <b:Title>Overview of neuron structure and function</b:Title>
    <b:Year>2022</b:Year>
    <b:InternetSiteTitle>khanacademy.org</b:InternetSiteTitle>
    <b:URL>https://www.khanacademy.org/science/biology/human-biology/neuron-nervous-system/a/overview-of-neuron-structure-and-function</b:URL>
    <b:Author>
      <b:Author>
        <b:NameList>
          <b:Person>
            <b:Last>Academy</b:Last>
            <b:First>Khan</b:First>
          </b:Person>
        </b:NameList>
      </b:Author>
    </b:Author>
    <b:YearAccessed>2022</b:YearAccessed>
    <b:MonthAccessed>May</b:MonthAccessed>
    <b:DayAccessed>24</b:DayAccessed>
    <b:RefOrder>9</b:RefOrder>
  </b:Source>
  <b:Source>
    <b:Tag>Hor18</b:Tag>
    <b:SourceType>InternetSite</b:SourceType>
    <b:Guid>{0291469D-9A4E-463E-ABFF-6FE8AE0D8B2F}</b:Guid>
    <b:Title>AI and the Janus face of the GDPR – chance or challenge?</b:Title>
    <b:InternetSiteTitle>www.capgemini.com</b:InternetSiteTitle>
    <b:Year>2018</b:Year>
    <b:Month>November</b:Month>
    <b:Day>30</b:Day>
    <b:URL>https://www.capgemini.com/be-en/2018/11/ai-and-the-janus-face-of-the-gdpr-chance-or-challenge/</b:URL>
    <b:Author>
      <b:Author>
        <b:NameList>
          <b:Person>
            <b:Last>Horn</b:Last>
            <b:First>Nikolai</b:First>
          </b:Person>
          <b:Person>
            <b:Last>Hanania</b:Last>
            <b:First>Pierre-Adrien</b:First>
          </b:Person>
        </b:NameList>
      </b:Author>
    </b:Author>
    <b:YearAccessed>2022</b:YearAccessed>
    <b:MonthAccessed>May</b:MonthAccessed>
    <b:DayAccessed>26</b:DayAccessed>
    <b:RefOrder>10</b:RefOrder>
  </b:Source>
  <b:Source>
    <b:Tag>Wol22</b:Tag>
    <b:SourceType>InternetSite</b:SourceType>
    <b:Guid>{3258AC2C-87F3-4DD1-AB1E-B920949BE07C}</b:Guid>
    <b:Author>
      <b:Author>
        <b:NameList>
          <b:Person>
            <b:Last>Wolford</b:Last>
            <b:First>Ben</b:First>
          </b:Person>
        </b:NameList>
      </b:Author>
    </b:Author>
    <b:Title>What are the GDPR Fines?</b:Title>
    <b:InternetSiteTitle>gdpr.eu</b:InternetSiteTitle>
    <b:URL>https://gdpr.eu/fines/</b:URL>
    <b:YearAccessed>2022</b:YearAccessed>
    <b:MonthAccessed>May</b:MonthAccessed>
    <b:DayAccessed>26</b:DayAccessed>
    <b:RefOrder>11</b:RefOrder>
  </b:Source>
  <b:Source>
    <b:Tag>Ved19</b:Tag>
    <b:SourceType>InternetSite</b:SourceType>
    <b:Guid>{A5EEAB93-A8F6-4508-B429-11DFA9EED290}</b:Guid>
    <b:Author>
      <b:Author>
        <b:NameList>
          <b:Person>
            <b:Last>Ved</b:Last>
            <b:First>Anamike</b:First>
          </b:Person>
        </b:NameList>
      </b:Author>
    </b:Author>
    <b:Title>How to develop Artificial Intelligence that is GDPR-friendly</b:Title>
    <b:InternetSiteTitle>techgdpr.com</b:InternetSiteTitle>
    <b:Year>2019</b:Year>
    <b:Month>February</b:Month>
    <b:Day>28</b:Day>
    <b:URL>https://techgdpr.com/blog/develop-artificial-intelligence-ai-gdpr-friendly/</b:URL>
    <b:YearAccessed>2022</b:YearAccessed>
    <b:MonthAccessed>May</b:MonthAccessed>
    <b:DayAccessed>26</b:DayAccessed>
    <b:RefOrder>12</b:RefOrder>
  </b:Source>
  <b:Source>
    <b:Tag>Dor19</b:Tag>
    <b:SourceType>InternetSite</b:SourceType>
    <b:Guid>{EAC984B7-F2C3-4F09-861C-864F42D15F04}</b:Guid>
    <b:Author>
      <b:Author>
        <b:NameList>
          <b:Person>
            <b:Last>Dorschel</b:Last>
            <b:First>Arianna</b:First>
          </b:Person>
        </b:NameList>
      </b:Author>
    </b:Author>
    <b:Title>Rethinking Data Privacy: The Impact of Machine Learning</b:Title>
    <b:InternetSiteTitle>medium.com</b:InternetSiteTitle>
    <b:Year>2019</b:Year>
    <b:Month>April</b:Month>
    <b:Day>24</b:Day>
    <b:URL>https://medium.com/luminovo/data-privacy-in-machine-learning-a-technical-deep-dive-f7f0365b1d60</b:URL>
    <b:YearAccessed>2022</b:YearAccessed>
    <b:MonthAccessed>May</b:MonthAccessed>
    <b:DayAccessed>26</b:DayAccessed>
    <b:RefOrder>13</b:RefOrder>
  </b:Source>
  <b:Source>
    <b:Tag>ant17</b:Tag>
    <b:SourceType>InternetSite</b:SourceType>
    <b:Guid>{5A305032-6C54-406D-A3CD-BBFD036D1903}</b:Guid>
    <b:Title>Foundations of Deep Learning</b:Title>
    <b:InternetSiteTitle>deepomatic.com</b:InternetSiteTitle>
    <b:Year>2017</b:Year>
    <b:Month>December</b:Month>
    <b:Day>14</b:Day>
    <b:URL>https://deepomatic.com/introduction-to-deep-learning-ai-for-dummies</b:URL>
    <b:Author>
      <b:Author>
        <b:NameList>
          <b:Person>
            <b:Last>Antjef</b:Last>
          </b:Person>
        </b:NameList>
      </b:Author>
    </b:Author>
    <b:YearAccessed>2022</b:YearAccessed>
    <b:MonthAccessed>May</b:MonthAccessed>
    <b:DayAccessed>25</b:DayAccessed>
    <b:RefOrder>14</b:RefOrder>
  </b:Source>
  <b:Source>
    <b:Tag>Cla21</b:Tag>
    <b:SourceType>InternetSite</b:SourceType>
    <b:Guid>{EFCD610D-C723-481E-8FA1-A9649E834025}</b:Guid>
    <b:Author>
      <b:Author>
        <b:NameList>
          <b:Person>
            <b:Last>Clark</b:Last>
            <b:First>Scott</b:First>
          </b:Person>
        </b:NameList>
      </b:Author>
    </b:Author>
    <b:Title>6 Ways AI-Based Personalization Is Improving the Customer Experience</b:Title>
    <b:InternetSiteTitle>cmswire.com</b:InternetSiteTitle>
    <b:Year>2021</b:Year>
    <b:Month>November</b:Month>
    <b:Day>18</b:Day>
    <b:URL>https://www.cmswire.com/customer-experience/6-ways-ai-based-personalization-is-improving-the-customer-experience/</b:URL>
    <b:YearAccessed>2022</b:YearAccessed>
    <b:MonthAccessed>May</b:MonthAccessed>
    <b:DayAccessed>25</b:DayAccessed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3FA6C-0E9A-46C5-8E84-9B77CA06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3692</TotalTime>
  <Pages>6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Sterling</dc:creator>
  <cp:keywords/>
  <dc:description/>
  <cp:lastModifiedBy>Netwig, Chad</cp:lastModifiedBy>
  <cp:revision>235</cp:revision>
  <dcterms:created xsi:type="dcterms:W3CDTF">2021-09-09T05:07:00Z</dcterms:created>
  <dcterms:modified xsi:type="dcterms:W3CDTF">2022-06-16T10:12:00Z</dcterms:modified>
  <cp:version/>
</cp:coreProperties>
</file>